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C287F" w14:textId="77777777" w:rsidR="00552D2C" w:rsidRDefault="00552D2C" w:rsidP="00552D2C">
      <w:pPr>
        <w:pStyle w:val="a7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 w:rsidRPr="002E720D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444A5B71" w14:textId="77777777" w:rsidR="00552D2C" w:rsidRDefault="00552D2C" w:rsidP="00552D2C">
      <w:pPr>
        <w:pStyle w:val="a7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 w:rsidRPr="002E720D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3A2C694" w14:textId="77777777" w:rsidR="00552D2C" w:rsidRDefault="00552D2C" w:rsidP="00552D2C">
      <w:pPr>
        <w:pStyle w:val="a7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 w:rsidRPr="002E720D">
        <w:rPr>
          <w:color w:val="000000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46A91560" w14:textId="77777777" w:rsidR="00552D2C" w:rsidRDefault="00552D2C" w:rsidP="00552D2C">
      <w:pPr>
        <w:pStyle w:val="a7"/>
        <w:spacing w:before="0" w:beforeAutospacing="0" w:after="3000" w:afterAutospacing="0" w:line="360" w:lineRule="auto"/>
        <w:ind w:firstLine="0"/>
        <w:jc w:val="center"/>
        <w:rPr>
          <w:color w:val="000000"/>
          <w:sz w:val="28"/>
          <w:szCs w:val="28"/>
        </w:rPr>
      </w:pPr>
      <w:r w:rsidRPr="002E720D">
        <w:rPr>
          <w:color w:val="000000"/>
          <w:sz w:val="28"/>
          <w:szCs w:val="28"/>
        </w:rPr>
        <w:t>Кафедра экономической математики, информатики и статистики (ЭМИС</w:t>
      </w:r>
      <w:r>
        <w:rPr>
          <w:color w:val="000000"/>
          <w:sz w:val="28"/>
          <w:szCs w:val="28"/>
        </w:rPr>
        <w:t>)</w:t>
      </w:r>
    </w:p>
    <w:p w14:paraId="5FA5D638" w14:textId="77777777" w:rsidR="00552D2C" w:rsidRPr="00B67056" w:rsidRDefault="00552D2C" w:rsidP="00552D2C">
      <w:pPr>
        <w:pStyle w:val="a7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ПЕРЕГРУЗКА ФУНКЦИЙ. ШАБЛОНЫ ФУНКЦИЙ.</w:t>
      </w:r>
    </w:p>
    <w:p w14:paraId="78181415" w14:textId="77777777" w:rsidR="00552D2C" w:rsidRDefault="00552D2C" w:rsidP="00552D2C">
      <w:pPr>
        <w:pStyle w:val="a7"/>
        <w:spacing w:before="0" w:beforeAutospacing="0" w:after="1200" w:afterAutospacing="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по дисциплине «Объектно-ориентированное программирование»</w:t>
      </w:r>
    </w:p>
    <w:p w14:paraId="4EC75F7E" w14:textId="77777777" w:rsidR="00552D2C" w:rsidRDefault="00552D2C" w:rsidP="00552D2C">
      <w:pPr>
        <w:pStyle w:val="a7"/>
        <w:spacing w:before="0" w:beforeAutospacing="0" w:after="1560" w:afterAutospacing="0" w:line="360" w:lineRule="auto"/>
        <w:ind w:left="6237" w:firstLine="0"/>
        <w:rPr>
          <w:color w:val="000000"/>
          <w:sz w:val="28"/>
          <w:szCs w:val="28"/>
        </w:rPr>
      </w:pPr>
      <w:r w:rsidRPr="006B7022">
        <w:rPr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681B113" wp14:editId="0872E2AC">
                <wp:simplePos x="0" y="0"/>
                <wp:positionH relativeFrom="page">
                  <wp:posOffset>3719505</wp:posOffset>
                </wp:positionH>
                <wp:positionV relativeFrom="paragraph">
                  <wp:posOffset>1944163</wp:posOffset>
                </wp:positionV>
                <wp:extent cx="1238241" cy="723332"/>
                <wp:effectExtent l="0" t="0" r="635" b="63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41" cy="7233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A9524" w14:textId="77777777" w:rsidR="00552D2C" w:rsidRPr="00D519A3" w:rsidRDefault="00552D2C" w:rsidP="00552D2C">
                            <w:pPr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D519A3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______</w:t>
                            </w:r>
                          </w:p>
                          <w:p w14:paraId="44484F6F" w14:textId="77777777" w:rsidR="00552D2C" w:rsidRPr="00D519A3" w:rsidRDefault="00552D2C" w:rsidP="00552D2C">
                            <w:pPr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D519A3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оценка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81B11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92.85pt;margin-top:153.1pt;width:97.5pt;height:56.9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" stroked="f">
                <v:textbox>
                  <w:txbxContent>
                    <w:p w14:paraId="2C4A9524" w14:textId="77777777" w:rsidR="00552D2C" w:rsidRPr="00D519A3" w:rsidRDefault="00552D2C" w:rsidP="00552D2C">
                      <w:pPr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D519A3">
                        <w:rPr>
                          <w:rFonts w:ascii="Times New Roman" w:hAnsi="Times New Roman" w:cs="Times New Roman"/>
                          <w:szCs w:val="28"/>
                        </w:rPr>
                        <w:t>______</w:t>
                      </w:r>
                    </w:p>
                    <w:p w14:paraId="44484F6F" w14:textId="77777777" w:rsidR="00552D2C" w:rsidRPr="00D519A3" w:rsidRDefault="00552D2C" w:rsidP="00552D2C">
                      <w:pPr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D519A3">
                        <w:rPr>
                          <w:rFonts w:ascii="Times New Roman" w:hAnsi="Times New Roman" w:cs="Times New Roman"/>
                          <w:szCs w:val="28"/>
                        </w:rPr>
                        <w:t>оценка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0000"/>
          <w:sz w:val="28"/>
          <w:szCs w:val="28"/>
        </w:rPr>
        <w:t>Студент группы 549</w:t>
      </w:r>
      <w:r w:rsidRPr="00B67056">
        <w:rPr>
          <w:color w:val="000000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3A6E9FE0" wp14:editId="40F8217A">
            <wp:extent cx="781050" cy="31732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1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Баулин С.К.</w:t>
      </w:r>
      <w:r>
        <w:rPr>
          <w:color w:val="000000"/>
          <w:sz w:val="28"/>
          <w:szCs w:val="28"/>
        </w:rPr>
        <w:br/>
        <w:t>«__» ___________</w:t>
      </w:r>
      <w:r w:rsidRPr="00B6705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2020 г.</w:t>
      </w:r>
      <w:r>
        <w:rPr>
          <w:color w:val="000000"/>
          <w:sz w:val="28"/>
          <w:szCs w:val="28"/>
        </w:rPr>
        <w:br/>
      </w:r>
      <w:r w:rsidRPr="003B21D8">
        <w:rPr>
          <w:color w:val="000000"/>
          <w:sz w:val="28"/>
          <w:szCs w:val="28"/>
        </w:rPr>
        <w:t xml:space="preserve">Кандидат физико-математических наук, доцент кафедры ЭМИС _______ Шельмина Е. А. </w:t>
      </w:r>
      <w:r>
        <w:rPr>
          <w:color w:val="000000"/>
          <w:sz w:val="28"/>
          <w:szCs w:val="28"/>
        </w:rPr>
        <w:t>«__» ___________ 2020</w:t>
      </w:r>
      <w:r w:rsidRPr="00301FA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г.</w:t>
      </w:r>
    </w:p>
    <w:p w14:paraId="51A733F9" w14:textId="77777777" w:rsidR="00552D2C" w:rsidRPr="006B7022" w:rsidRDefault="00552D2C" w:rsidP="00552D2C">
      <w:pPr>
        <w:pStyle w:val="a7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Томск 2020</w:t>
      </w:r>
    </w:p>
    <w:p w14:paraId="26FC4A2A" w14:textId="078D427F" w:rsidR="004B3D86" w:rsidRDefault="001E2EB5" w:rsidP="00ED7264">
      <w:pPr>
        <w:pStyle w:val="a5"/>
      </w:pPr>
      <w:r>
        <w:lastRenderedPageBreak/>
        <w:t>Лабораторная работа №</w:t>
      </w:r>
      <w:r w:rsidR="00C70BF2">
        <w:t>4</w:t>
      </w:r>
    </w:p>
    <w:p w14:paraId="37B5E694" w14:textId="3A34F716" w:rsidR="001E2EB5" w:rsidRDefault="00C70BF2" w:rsidP="00ED7264">
      <w:pPr>
        <w:pStyle w:val="a5"/>
      </w:pPr>
      <w:r>
        <w:t>Разработка классов на языке С++</w:t>
      </w:r>
    </w:p>
    <w:p w14:paraId="585B93E1" w14:textId="1CF7D299" w:rsidR="001E2EB5" w:rsidRDefault="001E2EB5" w:rsidP="00F44FF6">
      <w:pPr>
        <w:pStyle w:val="a5"/>
      </w:pPr>
      <w:r>
        <w:t>Цель работы</w:t>
      </w:r>
    </w:p>
    <w:p w14:paraId="6A56F59F" w14:textId="01EC6E85" w:rsidR="00C70BF2" w:rsidRPr="00C70BF2" w:rsidRDefault="00C70BF2" w:rsidP="00C70BF2">
      <w:pPr>
        <w:pStyle w:val="a3"/>
      </w:pPr>
      <w:r>
        <w:t>Получить навыки разработки классов на С++</w:t>
      </w:r>
      <w:r w:rsidR="00080494">
        <w:t>.</w:t>
      </w:r>
    </w:p>
    <w:p w14:paraId="4C450FF4" w14:textId="051BEFA3" w:rsidR="001E2EB5" w:rsidRDefault="001E2EB5" w:rsidP="00ED7264">
      <w:pPr>
        <w:pStyle w:val="a5"/>
      </w:pPr>
      <w:r>
        <w:t>Краткий теоретический материал</w:t>
      </w:r>
    </w:p>
    <w:p w14:paraId="2E08DF5E" w14:textId="77777777" w:rsidR="00C70BF2" w:rsidRDefault="00C70BF2" w:rsidP="00C70BF2">
      <w:pPr>
        <w:pStyle w:val="a3"/>
      </w:pPr>
      <w:r>
        <w:t>Классы представляют абстрактные типы данных с открытым интерфейсом и скрытой внутренней реализацией. В классах реализованы базовые принципы объектно-ориентированного программирования (ООП):</w:t>
      </w:r>
    </w:p>
    <w:p w14:paraId="02555086" w14:textId="77777777" w:rsidR="00C70BF2" w:rsidRDefault="00C70BF2" w:rsidP="00C70BF2">
      <w:pPr>
        <w:pStyle w:val="a3"/>
      </w:pPr>
      <w:r>
        <w:t>1) абстракция данных;</w:t>
      </w:r>
    </w:p>
    <w:p w14:paraId="52B79F3A" w14:textId="77777777" w:rsidR="00C70BF2" w:rsidRDefault="00C70BF2" w:rsidP="00C70BF2">
      <w:pPr>
        <w:pStyle w:val="a3"/>
      </w:pPr>
      <w:r>
        <w:t>2) инкапсуляция – в классах объединяются данные и методы (функции) для работы с ними, так как лишь через методы возможен доступ к сокрытым данным класса;</w:t>
      </w:r>
    </w:p>
    <w:p w14:paraId="46616896" w14:textId="77777777" w:rsidR="00C70BF2" w:rsidRDefault="00C70BF2" w:rsidP="00C70BF2">
      <w:pPr>
        <w:pStyle w:val="a3"/>
      </w:pPr>
      <w:r>
        <w:t>3) наследование – в производных классах наследуются члены базового класса;</w:t>
      </w:r>
    </w:p>
    <w:p w14:paraId="79A11AEF" w14:textId="77777777" w:rsidR="00C70BF2" w:rsidRDefault="00C70BF2" w:rsidP="00C70BF2">
      <w:pPr>
        <w:pStyle w:val="a3"/>
      </w:pPr>
      <w:r>
        <w:t>4) полиморфизм – возможность использования одних и тех же методов для работы с различными объектами базового и порожденных им классов.</w:t>
      </w:r>
    </w:p>
    <w:p w14:paraId="124840CE" w14:textId="77777777" w:rsidR="00C70BF2" w:rsidRDefault="00C70BF2" w:rsidP="00C70BF2">
      <w:pPr>
        <w:pStyle w:val="a3"/>
      </w:pPr>
      <w:r>
        <w:t>Определение простейшего класса без наследования имеет вид:</w:t>
      </w:r>
    </w:p>
    <w:p w14:paraId="6522A6C2" w14:textId="77777777" w:rsidR="00C70BF2" w:rsidRDefault="00C70BF2" w:rsidP="00C70BF2">
      <w:pPr>
        <w:pStyle w:val="a3"/>
      </w:pPr>
      <w:proofErr w:type="spellStart"/>
      <w:r>
        <w:t>class</w:t>
      </w:r>
      <w:proofErr w:type="spellEnd"/>
      <w:r>
        <w:t xml:space="preserve"> </w:t>
      </w:r>
      <w:proofErr w:type="spellStart"/>
      <w:r>
        <w:t>имя_класса</w:t>
      </w:r>
      <w:proofErr w:type="spellEnd"/>
      <w:r>
        <w:t xml:space="preserve"> {</w:t>
      </w:r>
    </w:p>
    <w:p w14:paraId="09744339" w14:textId="77777777" w:rsidR="00C70BF2" w:rsidRDefault="00C70BF2" w:rsidP="00C70BF2">
      <w:pPr>
        <w:pStyle w:val="a3"/>
      </w:pPr>
      <w:r>
        <w:t xml:space="preserve">// по умолчанию раздел </w:t>
      </w:r>
      <w:proofErr w:type="spellStart"/>
      <w:r>
        <w:t>private</w:t>
      </w:r>
      <w:proofErr w:type="spellEnd"/>
      <w:r>
        <w:t xml:space="preserve"> – частные члены класса</w:t>
      </w:r>
    </w:p>
    <w:p w14:paraId="56660D44" w14:textId="77777777" w:rsidR="00C70BF2" w:rsidRDefault="00C70BF2" w:rsidP="00C70BF2">
      <w:pPr>
        <w:pStyle w:val="a3"/>
      </w:pPr>
      <w:proofErr w:type="spellStart"/>
      <w:r>
        <w:t>public</w:t>
      </w:r>
      <w:proofErr w:type="spellEnd"/>
      <w:r>
        <w:t>: // открытые функции и переменные класса</w:t>
      </w:r>
    </w:p>
    <w:p w14:paraId="3E034530" w14:textId="77777777" w:rsidR="00C70BF2" w:rsidRDefault="00C70BF2" w:rsidP="00C70BF2">
      <w:pPr>
        <w:pStyle w:val="a3"/>
      </w:pPr>
      <w:r>
        <w:t>};</w:t>
      </w:r>
    </w:p>
    <w:p w14:paraId="7E7E38BD" w14:textId="77777777" w:rsidR="00C70BF2" w:rsidRDefault="00C70BF2" w:rsidP="00C70BF2">
      <w:pPr>
        <w:pStyle w:val="a3"/>
      </w:pPr>
      <w:r>
        <w:t>Имя класса является новым типом данных. Понятию переменной данного типа соответствует понятие объекта класса. Список членов класса включает описание данных и функций. Функции, описания которых находятся в определении класса, называются функциями-членами класса.</w:t>
      </w:r>
    </w:p>
    <w:p w14:paraId="65ABDC90" w14:textId="77777777" w:rsidR="00C70BF2" w:rsidRDefault="00C70BF2" w:rsidP="00C70BF2">
      <w:pPr>
        <w:pStyle w:val="a3"/>
      </w:pPr>
      <w:r>
        <w:t xml:space="preserve">Переменные и функции, объявленные в разделе класса по умолчанию или явно как </w:t>
      </w:r>
      <w:proofErr w:type="spellStart"/>
      <w:r>
        <w:t>private</w:t>
      </w:r>
      <w:proofErr w:type="spellEnd"/>
      <w:r>
        <w:t xml:space="preserve">, имеют область видимости в пределах класса. Их можно сделать видимыми вне класса, если объявить в разделе </w:t>
      </w:r>
      <w:proofErr w:type="spellStart"/>
      <w:r>
        <w:t>public</w:t>
      </w:r>
      <w:proofErr w:type="spellEnd"/>
      <w:r>
        <w:t xml:space="preserve">:. Обычно переменные объявляются в разделе </w:t>
      </w:r>
      <w:proofErr w:type="spellStart"/>
      <w:r>
        <w:t>private</w:t>
      </w:r>
      <w:proofErr w:type="spellEnd"/>
      <w:r>
        <w:t xml:space="preserve">, а функции в разделе </w:t>
      </w:r>
      <w:proofErr w:type="spellStart"/>
      <w:r>
        <w:t>public</w:t>
      </w:r>
      <w:proofErr w:type="spellEnd"/>
      <w:r>
        <w:t>.</w:t>
      </w:r>
    </w:p>
    <w:p w14:paraId="6E35A577" w14:textId="77777777" w:rsidR="00C70BF2" w:rsidRDefault="00C70BF2" w:rsidP="00C70BF2">
      <w:pPr>
        <w:pStyle w:val="a3"/>
      </w:pPr>
      <w:r>
        <w:lastRenderedPageBreak/>
        <w:t>Классами в С++ являются также структуры (struct) и объединения (</w:t>
      </w:r>
      <w:proofErr w:type="spellStart"/>
      <w:r>
        <w:t>union</w:t>
      </w:r>
      <w:proofErr w:type="spellEnd"/>
      <w:r>
        <w:t>). В отличие от класса члены структуры по умолчанию являются открытыми, а не закрытыми. Кроме того, объединения не могут наследоваться и наследовать.</w:t>
      </w:r>
    </w:p>
    <w:p w14:paraId="4371A997" w14:textId="77777777" w:rsidR="00C70BF2" w:rsidRDefault="00C70BF2" w:rsidP="00C70BF2">
      <w:pPr>
        <w:pStyle w:val="a3"/>
      </w:pPr>
      <w:r>
        <w:t>При реализации функциональной части класса могут быть использованы функции-члены класса, конструкторы, деструкторы, функции-операторы. Функции класса всегда объявляются внутри класса. Определение функции может находиться и внутри класса.</w:t>
      </w:r>
    </w:p>
    <w:p w14:paraId="30D319B5" w14:textId="77777777" w:rsidR="00C70BF2" w:rsidRDefault="00C70BF2" w:rsidP="00C70BF2">
      <w:pPr>
        <w:pStyle w:val="a3"/>
      </w:pPr>
      <w:r>
        <w:t xml:space="preserve">Такие функции называются </w:t>
      </w:r>
      <w:proofErr w:type="spellStart"/>
      <w:r>
        <w:t>inline</w:t>
      </w:r>
      <w:proofErr w:type="spellEnd"/>
      <w:r>
        <w:t xml:space="preserve">-функциями. Обычно определения функций-членов класса помещаются вне класса. При этом перед именем функции указывается </w:t>
      </w:r>
      <w:proofErr w:type="spellStart"/>
      <w:r>
        <w:t>имя_класса</w:t>
      </w:r>
      <w:proofErr w:type="spellEnd"/>
      <w:r>
        <w:t>:: .</w:t>
      </w:r>
    </w:p>
    <w:p w14:paraId="3BD305E9" w14:textId="77777777" w:rsidR="00C70BF2" w:rsidRDefault="00C70BF2" w:rsidP="00C70BF2">
      <w:pPr>
        <w:pStyle w:val="a3"/>
      </w:pPr>
      <w:r>
        <w:t xml:space="preserve">тип </w:t>
      </w:r>
      <w:proofErr w:type="spellStart"/>
      <w:r>
        <w:t>имя_класса</w:t>
      </w:r>
      <w:proofErr w:type="spellEnd"/>
      <w:r>
        <w:t xml:space="preserve">:: </w:t>
      </w:r>
      <w:proofErr w:type="spellStart"/>
      <w:r>
        <w:t>имя_функции</w:t>
      </w:r>
      <w:proofErr w:type="spellEnd"/>
      <w:r>
        <w:t xml:space="preserve"> (описание аргументов)</w:t>
      </w:r>
    </w:p>
    <w:p w14:paraId="1192807B" w14:textId="77777777" w:rsidR="00C70BF2" w:rsidRDefault="00C70BF2" w:rsidP="00C70BF2">
      <w:pPr>
        <w:pStyle w:val="a3"/>
      </w:pPr>
      <w:r>
        <w:t>{ /*тело функции*/ }</w:t>
      </w:r>
    </w:p>
    <w:p w14:paraId="08CC9261" w14:textId="77777777" w:rsidR="00C70BF2" w:rsidRDefault="00C70BF2" w:rsidP="00C70BF2">
      <w:pPr>
        <w:pStyle w:val="a3"/>
      </w:pPr>
      <w:r>
        <w:t>Вызов функций осуществляется одним из двух способов:</w:t>
      </w:r>
    </w:p>
    <w:p w14:paraId="60320B90" w14:textId="77777777" w:rsidR="00C70BF2" w:rsidRDefault="00C70BF2" w:rsidP="00C70BF2">
      <w:pPr>
        <w:pStyle w:val="a3"/>
      </w:pPr>
      <w:proofErr w:type="spellStart"/>
      <w:r>
        <w:t>имя_объекта.имя_функции</w:t>
      </w:r>
      <w:proofErr w:type="spellEnd"/>
      <w:r>
        <w:t>(аргументы);</w:t>
      </w:r>
    </w:p>
    <w:p w14:paraId="40D98846" w14:textId="77777777" w:rsidR="00C70BF2" w:rsidRDefault="00C70BF2" w:rsidP="00C70BF2">
      <w:pPr>
        <w:pStyle w:val="a3"/>
      </w:pPr>
      <w:proofErr w:type="spellStart"/>
      <w:r>
        <w:t>указатель_на_объект</w:t>
      </w:r>
      <w:proofErr w:type="spellEnd"/>
      <w:r>
        <w:t xml:space="preserve"> -&gt; </w:t>
      </w:r>
      <w:proofErr w:type="spellStart"/>
      <w:r>
        <w:t>имя_функции</w:t>
      </w:r>
      <w:proofErr w:type="spellEnd"/>
      <w:r>
        <w:t>(аргументы);</w:t>
      </w:r>
    </w:p>
    <w:p w14:paraId="62CFACD8" w14:textId="77777777" w:rsidR="00C70BF2" w:rsidRDefault="00C70BF2" w:rsidP="00C70BF2">
      <w:pPr>
        <w:pStyle w:val="a3"/>
      </w:pPr>
      <w:r>
        <w:t xml:space="preserve">Обращение к данным объекта класса осуществляется с помощью функций, вызываемых из объектов. При этом функции-члену класса передается скрытый указатель </w:t>
      </w:r>
      <w:proofErr w:type="spellStart"/>
      <w:r>
        <w:t>this</w:t>
      </w:r>
      <w:proofErr w:type="spellEnd"/>
      <w:r>
        <w:t xml:space="preserve"> на объект, вызывающий функцию.</w:t>
      </w:r>
    </w:p>
    <w:p w14:paraId="1BC4E7C8" w14:textId="013D2C76" w:rsidR="00C70BF2" w:rsidRPr="00C70BF2" w:rsidRDefault="00C70BF2" w:rsidP="00C70BF2">
      <w:pPr>
        <w:pStyle w:val="a3"/>
      </w:pPr>
      <w:r>
        <w:t xml:space="preserve">Функции-«друзья» класса, объявляемые в классе со спецификатором </w:t>
      </w:r>
      <w:proofErr w:type="spellStart"/>
      <w:r>
        <w:t>friend</w:t>
      </w:r>
      <w:proofErr w:type="spellEnd"/>
      <w:r>
        <w:t xml:space="preserve">, указатель </w:t>
      </w:r>
      <w:proofErr w:type="spellStart"/>
      <w:r>
        <w:t>this</w:t>
      </w:r>
      <w:proofErr w:type="spellEnd"/>
      <w:r>
        <w:t xml:space="preserve"> не содержат. Объекты, с которыми работают такие функции, должны передаваться в качестве их аргументов. Это обычные функции языка С++, которым разрешен</w:t>
      </w:r>
      <w:r>
        <w:t xml:space="preserve"> </w:t>
      </w:r>
      <w:r>
        <w:t>доступ к закрытым членам класса.</w:t>
      </w:r>
    </w:p>
    <w:p w14:paraId="1081EF17" w14:textId="46917E46" w:rsidR="001E2EB5" w:rsidRDefault="001E2EB5" w:rsidP="00ED7264">
      <w:pPr>
        <w:pStyle w:val="a5"/>
      </w:pPr>
      <w:r>
        <w:t>Задания</w:t>
      </w:r>
    </w:p>
    <w:p w14:paraId="6F377066" w14:textId="77777777" w:rsidR="00080494" w:rsidRDefault="00080494" w:rsidP="00080494">
      <w:pPr>
        <w:pStyle w:val="a3"/>
      </w:pPr>
      <w:r>
        <w:t xml:space="preserve">Задание 1. Разработать класс для объекта </w:t>
      </w:r>
      <w:r>
        <w:rPr>
          <w:lang w:val="en-US"/>
        </w:rPr>
        <w:t>Airbus</w:t>
      </w:r>
      <w:r w:rsidRPr="00080494">
        <w:t xml:space="preserve">: </w:t>
      </w:r>
      <w:r>
        <w:t>Пункт назначения, Номер рейса, Тип самолета, Время вылета, Дни недели. Создать массив объектов. Вывести:</w:t>
      </w:r>
    </w:p>
    <w:p w14:paraId="3CDFF24A" w14:textId="77777777" w:rsidR="00080494" w:rsidRDefault="00080494" w:rsidP="00080494">
      <w:pPr>
        <w:pStyle w:val="a3"/>
      </w:pPr>
      <w:r>
        <w:t>а) список рейсов для заданного пункта назначения;</w:t>
      </w:r>
    </w:p>
    <w:p w14:paraId="765ED6D3" w14:textId="77777777" w:rsidR="00080494" w:rsidRDefault="00080494" w:rsidP="00080494">
      <w:pPr>
        <w:pStyle w:val="a3"/>
      </w:pPr>
      <w:r>
        <w:t>б) список рейсов для заданного дня недели;</w:t>
      </w:r>
    </w:p>
    <w:p w14:paraId="56A60D62" w14:textId="2F64439B" w:rsidR="00080494" w:rsidRPr="00080494" w:rsidRDefault="00080494" w:rsidP="00080494">
      <w:pPr>
        <w:pStyle w:val="a3"/>
      </w:pPr>
      <w:r>
        <w:lastRenderedPageBreak/>
        <w:t>в) список рейсов для заданного дня недели, время вылета для которых больше заданного.</w:t>
      </w:r>
    </w:p>
    <w:p w14:paraId="63BE0AF6" w14:textId="34825AF7" w:rsidR="001E2EB5" w:rsidRDefault="001E2EB5" w:rsidP="00ED7264">
      <w:pPr>
        <w:pStyle w:val="a5"/>
      </w:pPr>
      <w:r>
        <w:t>Ход работы</w:t>
      </w:r>
    </w:p>
    <w:p w14:paraId="07E87E6A" w14:textId="289B8FDD" w:rsidR="00080494" w:rsidRDefault="00080494" w:rsidP="00080494">
      <w:pPr>
        <w:pStyle w:val="a3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4592B84" wp14:editId="72EADEFC">
            <wp:simplePos x="0" y="0"/>
            <wp:positionH relativeFrom="margin">
              <wp:align>right</wp:align>
            </wp:positionH>
            <wp:positionV relativeFrom="paragraph">
              <wp:posOffset>206375</wp:posOffset>
            </wp:positionV>
            <wp:extent cx="5940425" cy="6684010"/>
            <wp:effectExtent l="0" t="0" r="3175" b="254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8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Результат работы показан на рисунках 1 – 6.</w:t>
      </w:r>
    </w:p>
    <w:p w14:paraId="7D063F3D" w14:textId="5E30DE39" w:rsidR="00080494" w:rsidRDefault="00080494" w:rsidP="00080494">
      <w:pPr>
        <w:pStyle w:val="a3"/>
        <w:jc w:val="center"/>
      </w:pPr>
      <w:r>
        <w:t xml:space="preserve">Рисунок 1 – Скриншот описания объекта класса </w:t>
      </w:r>
      <w:r>
        <w:rPr>
          <w:lang w:val="en-US"/>
        </w:rPr>
        <w:t>Airbus</w:t>
      </w:r>
      <w:r w:rsidRPr="00080494">
        <w:t xml:space="preserve"> </w:t>
      </w:r>
      <w:r>
        <w:t>и его конструктор</w:t>
      </w:r>
    </w:p>
    <w:p w14:paraId="0CB775C2" w14:textId="48AA528A" w:rsidR="001E2EB5" w:rsidRDefault="001E2EB5" w:rsidP="00ED7264">
      <w:pPr>
        <w:pStyle w:val="a5"/>
      </w:pPr>
      <w:r>
        <w:t>Вывод</w:t>
      </w:r>
    </w:p>
    <w:p w14:paraId="30C64F23" w14:textId="7375952B" w:rsidR="00FD3B35" w:rsidRPr="00C70BF2" w:rsidRDefault="00FD3B35" w:rsidP="00FD3B35">
      <w:pPr>
        <w:pStyle w:val="a3"/>
      </w:pPr>
      <w:r>
        <w:t>Получ</w:t>
      </w:r>
      <w:r>
        <w:t>ены</w:t>
      </w:r>
      <w:r>
        <w:t xml:space="preserve"> навыки разработки классов на С++</w:t>
      </w:r>
      <w:r>
        <w:t>.</w:t>
      </w:r>
    </w:p>
    <w:p w14:paraId="492D5E2F" w14:textId="15CE3D5E" w:rsidR="00080494" w:rsidRDefault="0038728C" w:rsidP="0038728C">
      <w:pPr>
        <w:pStyle w:val="a3"/>
        <w:jc w:val="center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6AA5562" wp14:editId="34C6BA4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5808345"/>
            <wp:effectExtent l="0" t="0" r="3175" b="190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0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Рисунок 2 – Скриншот геттеров класса, функции вывода рейсов, а так же вывод рейсов для заданного пункта назначения</w:t>
      </w:r>
    </w:p>
    <w:p w14:paraId="5FD9B3E8" w14:textId="2FEF994D" w:rsidR="0038728C" w:rsidRDefault="0038728C" w:rsidP="0038728C">
      <w:pPr>
        <w:pStyle w:val="a3"/>
        <w:jc w:val="center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4276113" wp14:editId="5AB2602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5157470"/>
            <wp:effectExtent l="0" t="0" r="3175" b="508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5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Рисунок 3 – Скриншот функций</w:t>
      </w:r>
    </w:p>
    <w:p w14:paraId="26513FCE" w14:textId="7A3B0CAA" w:rsidR="0038728C" w:rsidRPr="000E25A9" w:rsidRDefault="0038728C" w:rsidP="0038728C">
      <w:pPr>
        <w:pStyle w:val="a3"/>
        <w:jc w:val="center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EF87939" wp14:editId="2FA26F6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33925" cy="4552950"/>
            <wp:effectExtent l="0" t="0" r="952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Рисунок 4 – Скриншот функции </w:t>
      </w:r>
      <w:r>
        <w:rPr>
          <w:lang w:val="en-US"/>
        </w:rPr>
        <w:t>main</w:t>
      </w:r>
    </w:p>
    <w:p w14:paraId="2FB3AF7C" w14:textId="48375EE6" w:rsidR="000E25A9" w:rsidRDefault="000E25A9" w:rsidP="0038728C">
      <w:pPr>
        <w:pStyle w:val="a3"/>
        <w:jc w:val="center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6DFA390" wp14:editId="3E15DE5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62550" cy="590550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Рисунок 5 – Скриншот начала результата работы программы</w:t>
      </w:r>
    </w:p>
    <w:p w14:paraId="27474E64" w14:textId="2369BE56" w:rsidR="000E25A9" w:rsidRPr="000E25A9" w:rsidRDefault="000E25A9" w:rsidP="0038728C">
      <w:pPr>
        <w:pStyle w:val="a3"/>
        <w:jc w:val="center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CC73055" wp14:editId="09CC015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638800" cy="4905375"/>
            <wp:effectExtent l="0" t="0" r="0" b="952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Рисунок 6 – Скриншот конца результата работы программы</w:t>
      </w:r>
    </w:p>
    <w:sectPr w:rsidR="000E25A9" w:rsidRPr="000E25A9" w:rsidSect="009D679F"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BC837F" w14:textId="77777777" w:rsidR="00A16FA1" w:rsidRDefault="00A16FA1" w:rsidP="009D679F">
      <w:pPr>
        <w:spacing w:line="240" w:lineRule="auto"/>
      </w:pPr>
      <w:r>
        <w:separator/>
      </w:r>
    </w:p>
  </w:endnote>
  <w:endnote w:type="continuationSeparator" w:id="0">
    <w:p w14:paraId="112F96D0" w14:textId="77777777" w:rsidR="00A16FA1" w:rsidRDefault="00A16FA1" w:rsidP="009D67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13A148" w14:textId="77777777" w:rsidR="00A16FA1" w:rsidRDefault="00A16FA1" w:rsidP="009D679F">
      <w:pPr>
        <w:spacing w:line="240" w:lineRule="auto"/>
      </w:pPr>
      <w:r>
        <w:separator/>
      </w:r>
    </w:p>
  </w:footnote>
  <w:footnote w:type="continuationSeparator" w:id="0">
    <w:p w14:paraId="3C16B5C2" w14:textId="77777777" w:rsidR="00A16FA1" w:rsidRDefault="00A16FA1" w:rsidP="009D67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15230094"/>
      <w:docPartObj>
        <w:docPartGallery w:val="Page Numbers (Top of Page)"/>
        <w:docPartUnique/>
      </w:docPartObj>
    </w:sdtPr>
    <w:sdtEndPr/>
    <w:sdtContent>
      <w:p w14:paraId="7C7CFCFC" w14:textId="77777777" w:rsidR="009D679F" w:rsidRDefault="009D679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024688" w14:textId="77777777" w:rsidR="009D679F" w:rsidRDefault="009D679F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36"/>
    <w:rsid w:val="00017CD7"/>
    <w:rsid w:val="00080494"/>
    <w:rsid w:val="00082379"/>
    <w:rsid w:val="000E25A9"/>
    <w:rsid w:val="00127692"/>
    <w:rsid w:val="001E2EB5"/>
    <w:rsid w:val="0038728C"/>
    <w:rsid w:val="004B3D86"/>
    <w:rsid w:val="004E531C"/>
    <w:rsid w:val="00525C8D"/>
    <w:rsid w:val="00552D2C"/>
    <w:rsid w:val="006358F9"/>
    <w:rsid w:val="0064406A"/>
    <w:rsid w:val="006B18A0"/>
    <w:rsid w:val="0081741F"/>
    <w:rsid w:val="00890AFA"/>
    <w:rsid w:val="009D679F"/>
    <w:rsid w:val="00A156E0"/>
    <w:rsid w:val="00A16FA1"/>
    <w:rsid w:val="00C433F9"/>
    <w:rsid w:val="00C5380E"/>
    <w:rsid w:val="00C56536"/>
    <w:rsid w:val="00C70BF2"/>
    <w:rsid w:val="00DE21AD"/>
    <w:rsid w:val="00E62EF2"/>
    <w:rsid w:val="00ED7264"/>
    <w:rsid w:val="00F44FF6"/>
    <w:rsid w:val="00FD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C42C8"/>
  <w15:chartTrackingRefBased/>
  <w15:docId w15:val="{42B17CCE-5249-4B5A-B15C-458155E7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 ТУСУР"/>
    <w:qFormat/>
    <w:rsid w:val="00552D2C"/>
    <w:pPr>
      <w:spacing w:after="0" w:line="360" w:lineRule="auto"/>
      <w:ind w:firstLine="709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_текст_ТУСУР"/>
    <w:link w:val="a4"/>
    <w:qFormat/>
    <w:rsid w:val="00525C8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_текст_ТУСУР Знак"/>
    <w:basedOn w:val="a0"/>
    <w:link w:val="a3"/>
    <w:rsid w:val="00525C8D"/>
    <w:rPr>
      <w:rFonts w:ascii="Times New Roman" w:hAnsi="Times New Roman"/>
      <w:sz w:val="28"/>
    </w:rPr>
  </w:style>
  <w:style w:type="paragraph" w:customStyle="1" w:styleId="a5">
    <w:name w:val="Заголовки_ТУСУР"/>
    <w:next w:val="a3"/>
    <w:link w:val="a6"/>
    <w:qFormat/>
    <w:rsid w:val="00F44FF6"/>
    <w:pPr>
      <w:spacing w:after="0" w:line="360" w:lineRule="auto"/>
      <w:jc w:val="center"/>
    </w:pPr>
    <w:rPr>
      <w:rFonts w:ascii="Times New Roman" w:hAnsi="Times New Roman"/>
      <w:sz w:val="28"/>
    </w:rPr>
  </w:style>
  <w:style w:type="character" w:customStyle="1" w:styleId="a6">
    <w:name w:val="Заголовки_ТУСУР Знак"/>
    <w:basedOn w:val="a0"/>
    <w:link w:val="a5"/>
    <w:rsid w:val="00F44FF6"/>
    <w:rPr>
      <w:rFonts w:ascii="Times New Roman" w:hAnsi="Times New Roman"/>
      <w:sz w:val="28"/>
    </w:rPr>
  </w:style>
  <w:style w:type="paragraph" w:styleId="a7">
    <w:name w:val="Normal (Web)"/>
    <w:basedOn w:val="a"/>
    <w:uiPriority w:val="99"/>
    <w:unhideWhenUsed/>
    <w:rsid w:val="001E2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9D679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D679F"/>
    <w:rPr>
      <w:sz w:val="28"/>
    </w:rPr>
  </w:style>
  <w:style w:type="paragraph" w:styleId="aa">
    <w:name w:val="footer"/>
    <w:basedOn w:val="a"/>
    <w:link w:val="ab"/>
    <w:uiPriority w:val="99"/>
    <w:unhideWhenUsed/>
    <w:rsid w:val="009D679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D679F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81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on\Desktop\study\3sem\&#1096;&#1072;&#1073;&#1083;&#1086;&#1085;__&#1086;&#1090;&#1095;&#1077;&#1090;_&#1058;&#1059;&#1057;&#1059;&#1056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шаблон__отчет_ТУСУР.dotx</Template>
  <TotalTime>14</TotalTime>
  <Pages>9</Pages>
  <Words>616</Words>
  <Characters>3513</Characters>
  <Application>Microsoft Office Word</Application>
  <DocSecurity>0</DocSecurity>
  <Lines>29</Lines>
  <Paragraphs>8</Paragraphs>
  <ScaleCrop>false</ScaleCrop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SerOnly SerOnly</dc:creator>
  <cp:keywords/>
  <dc:description/>
  <cp:lastModifiedBy>SerOnly SerOnly</cp:lastModifiedBy>
  <cp:revision>7</cp:revision>
  <dcterms:created xsi:type="dcterms:W3CDTF">2020-09-29T06:22:00Z</dcterms:created>
  <dcterms:modified xsi:type="dcterms:W3CDTF">2020-09-29T06:37:00Z</dcterms:modified>
</cp:coreProperties>
</file>