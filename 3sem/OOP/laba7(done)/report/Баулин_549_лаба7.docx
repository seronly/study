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E977" w14:textId="77777777" w:rsidR="00B326C2" w:rsidRDefault="00B326C2" w:rsidP="0022193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F005246" w14:textId="77777777" w:rsidR="00B326C2" w:rsidRDefault="00B326C2" w:rsidP="0022193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A610B51" w14:textId="77777777" w:rsidR="00B326C2" w:rsidRDefault="00B326C2" w:rsidP="00221935">
      <w:pPr>
        <w:pStyle w:val="a7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7FBEBA2" w14:textId="77777777" w:rsidR="00B326C2" w:rsidRDefault="00B326C2" w:rsidP="00822347">
      <w:pPr>
        <w:pStyle w:val="a7"/>
        <w:spacing w:before="0" w:beforeAutospacing="0" w:after="2400" w:afterAutospacing="0" w:line="360" w:lineRule="auto"/>
        <w:ind w:firstLine="0"/>
        <w:jc w:val="center"/>
        <w:rPr>
          <w:color w:val="000000"/>
          <w:sz w:val="28"/>
          <w:szCs w:val="28"/>
        </w:rPr>
      </w:pPr>
      <w:r w:rsidRPr="002E720D">
        <w:rPr>
          <w:color w:val="000000"/>
          <w:sz w:val="28"/>
          <w:szCs w:val="28"/>
        </w:rPr>
        <w:t>Кафедра экономической математики, информатики и статистики (ЭМИС</w:t>
      </w:r>
      <w:r>
        <w:rPr>
          <w:color w:val="000000"/>
          <w:sz w:val="28"/>
          <w:szCs w:val="28"/>
        </w:rPr>
        <w:t>)</w:t>
      </w:r>
    </w:p>
    <w:p w14:paraId="568B6B16" w14:textId="6F9931FD" w:rsidR="00B326C2" w:rsidRPr="00015978" w:rsidRDefault="00015978" w:rsidP="00B326C2">
      <w:pPr>
        <w:jc w:val="center"/>
        <w:rPr>
          <w:rFonts w:ascii="Times New Roman" w:eastAsia="Calibri" w:hAnsi="Times New Roman" w:cs="Times New Roman"/>
          <w:caps/>
          <w:szCs w:val="28"/>
        </w:rPr>
      </w:pPr>
      <w:r>
        <w:rPr>
          <w:rFonts w:ascii="Times New Roman" w:eastAsia="Calibri" w:hAnsi="Times New Roman" w:cs="Times New Roman"/>
          <w:caps/>
          <w:szCs w:val="28"/>
        </w:rPr>
        <w:t>дружественные функции. наследование классов. множественное наследование</w:t>
      </w:r>
    </w:p>
    <w:p w14:paraId="3D97FE8A" w14:textId="77777777" w:rsidR="00B326C2" w:rsidRDefault="00B326C2" w:rsidP="00B326C2">
      <w:pPr>
        <w:pStyle w:val="a7"/>
        <w:spacing w:before="0" w:beforeAutospacing="0" w:after="132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по дисциплине «Объектно-ориентированное программирование»</w:t>
      </w:r>
    </w:p>
    <w:p w14:paraId="0B0CBBEB" w14:textId="77777777" w:rsidR="00B326C2" w:rsidRDefault="00B326C2" w:rsidP="00B326C2">
      <w:pPr>
        <w:pStyle w:val="a7"/>
        <w:spacing w:before="0" w:beforeAutospacing="0" w:after="1560" w:afterAutospacing="0" w:line="360" w:lineRule="auto"/>
        <w:ind w:left="6237"/>
        <w:rPr>
          <w:color w:val="000000"/>
          <w:sz w:val="28"/>
          <w:szCs w:val="28"/>
        </w:rPr>
      </w:pPr>
      <w:r w:rsidRPr="006B7022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706ABB" wp14:editId="63BB4899">
                <wp:simplePos x="0" y="0"/>
                <wp:positionH relativeFrom="page">
                  <wp:posOffset>3719505</wp:posOffset>
                </wp:positionH>
                <wp:positionV relativeFrom="paragraph">
                  <wp:posOffset>1944163</wp:posOffset>
                </wp:positionV>
                <wp:extent cx="1238241" cy="723332"/>
                <wp:effectExtent l="0" t="0" r="635" b="63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41" cy="723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55AE0" w14:textId="77777777" w:rsidR="00B326C2" w:rsidRPr="00D519A3" w:rsidRDefault="00B326C2" w:rsidP="00B326C2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______</w:t>
                            </w:r>
                          </w:p>
                          <w:p w14:paraId="305C137A" w14:textId="77777777" w:rsidR="00B326C2" w:rsidRPr="00D519A3" w:rsidRDefault="00B326C2" w:rsidP="00B326C2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519A3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06AB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2.85pt;margin-top:153.1pt;width:97.5pt;height:56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" stroked="f">
                <v:textbox>
                  <w:txbxContent>
                    <w:p w14:paraId="29655AE0" w14:textId="77777777" w:rsidR="00B326C2" w:rsidRPr="00D519A3" w:rsidRDefault="00B326C2" w:rsidP="00B326C2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______</w:t>
                      </w:r>
                    </w:p>
                    <w:p w14:paraId="305C137A" w14:textId="77777777" w:rsidR="00B326C2" w:rsidRPr="00D519A3" w:rsidRDefault="00B326C2" w:rsidP="00B326C2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519A3">
                        <w:rPr>
                          <w:rFonts w:ascii="Times New Roman" w:hAnsi="Times New Roman" w:cs="Times New Roman"/>
                          <w:szCs w:val="28"/>
                        </w:rPr>
                        <w:t>оценка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Студент группы 549</w:t>
      </w:r>
      <w:r w:rsidRPr="00B67056"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2DCFD0F" wp14:editId="12E4FC5F">
            <wp:extent cx="781050" cy="31732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Баулин С.К.</w:t>
      </w:r>
      <w:r>
        <w:rPr>
          <w:color w:val="000000"/>
          <w:sz w:val="28"/>
          <w:szCs w:val="28"/>
        </w:rPr>
        <w:br/>
        <w:t>«__» ___________</w:t>
      </w:r>
      <w:r w:rsidRPr="00B67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 г.</w:t>
      </w:r>
      <w:r>
        <w:rPr>
          <w:color w:val="000000"/>
          <w:sz w:val="28"/>
          <w:szCs w:val="28"/>
        </w:rPr>
        <w:br/>
      </w:r>
      <w:r w:rsidRPr="003B21D8">
        <w:rPr>
          <w:color w:val="000000"/>
          <w:sz w:val="28"/>
          <w:szCs w:val="28"/>
        </w:rPr>
        <w:t xml:space="preserve">Кандидат физико-математических наук, доцент кафедры ЭМИС _______ Шельмина Е. А. </w:t>
      </w:r>
      <w:r>
        <w:rPr>
          <w:color w:val="000000"/>
          <w:sz w:val="28"/>
          <w:szCs w:val="28"/>
        </w:rPr>
        <w:t>«__» ___________ 2020</w:t>
      </w:r>
      <w:r w:rsidRPr="00301F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</w:p>
    <w:p w14:paraId="0291DA4D" w14:textId="77777777" w:rsidR="00B326C2" w:rsidRPr="006B7022" w:rsidRDefault="00B326C2" w:rsidP="00B326C2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2020</w:t>
      </w:r>
    </w:p>
    <w:p w14:paraId="75B4BDA0" w14:textId="77777777" w:rsidR="000C633B" w:rsidRPr="00B52619" w:rsidRDefault="000C633B" w:rsidP="000C633B">
      <w:pPr>
        <w:jc w:val="center"/>
        <w:rPr>
          <w:rFonts w:ascii="Times New Roman" w:hAnsi="Times New Roman" w:cs="Times New Roman"/>
          <w:b/>
          <w:szCs w:val="28"/>
        </w:rPr>
      </w:pPr>
      <w:r w:rsidRPr="00613C5A">
        <w:rPr>
          <w:rFonts w:ascii="Times New Roman" w:hAnsi="Times New Roman" w:cs="Times New Roman"/>
          <w:b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Cs w:val="28"/>
        </w:rPr>
        <w:t>7</w:t>
      </w:r>
    </w:p>
    <w:p w14:paraId="31DB983D" w14:textId="77777777" w:rsidR="000C633B" w:rsidRPr="00613C5A" w:rsidRDefault="000C633B" w:rsidP="000C633B">
      <w:pPr>
        <w:spacing w:after="200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Дружественные функции. Наследование классов. Множественное наследование.</w:t>
      </w:r>
    </w:p>
    <w:p w14:paraId="506C3267" w14:textId="77777777" w:rsidR="000C633B" w:rsidRPr="00B52619" w:rsidRDefault="000C633B" w:rsidP="000C633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Цель работы</w:t>
      </w:r>
      <w:r w:rsidRPr="00B52619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 xml:space="preserve">освоить и применить на практике дружественные функции, наследование классов, множественное наследование. </w:t>
      </w:r>
    </w:p>
    <w:p w14:paraId="61D675E1" w14:textId="38CF5C61" w:rsidR="000C633B" w:rsidRDefault="000C633B" w:rsidP="000C633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Теор</w:t>
      </w:r>
      <w:r>
        <w:rPr>
          <w:rFonts w:ascii="Times New Roman" w:hAnsi="Times New Roman" w:cs="Times New Roman"/>
          <w:szCs w:val="28"/>
        </w:rPr>
        <w:t>е</w:t>
      </w:r>
      <w:r>
        <w:rPr>
          <w:rFonts w:ascii="Times New Roman" w:hAnsi="Times New Roman" w:cs="Times New Roman"/>
          <w:szCs w:val="28"/>
        </w:rPr>
        <w:t xml:space="preserve">тические сведения </w:t>
      </w:r>
    </w:p>
    <w:p w14:paraId="7B75181E" w14:textId="77777777" w:rsidR="000C633B" w:rsidRDefault="000C633B" w:rsidP="000C633B">
      <w:pPr>
        <w:rPr>
          <w:rFonts w:ascii="Times New Roman" w:hAnsi="Times New Roman" w:cs="Times New Roman"/>
          <w:szCs w:val="28"/>
        </w:rPr>
      </w:pPr>
      <w:r w:rsidRPr="00A90D72">
        <w:rPr>
          <w:rFonts w:ascii="Times New Roman" w:hAnsi="Times New Roman" w:cs="Times New Roman"/>
          <w:szCs w:val="28"/>
        </w:rPr>
        <w:t>Дружественной функцией класса называется функция, которая, не являясь его компонентом, имеет доступ к его защищённым и собственным компонентам. Для реализации прав друга функция должна быть описана в теле класса со спецификатором friend («друг»).</w:t>
      </w:r>
    </w:p>
    <w:p w14:paraId="562B3FDE" w14:textId="77777777" w:rsidR="000C633B" w:rsidRPr="00A90D72" w:rsidRDefault="000C633B" w:rsidP="000C633B">
      <w:pPr>
        <w:shd w:val="clear" w:color="auto" w:fill="FFFFFF"/>
        <w:rPr>
          <w:rFonts w:ascii="Times New Roman" w:eastAsia="Times New Roman" w:hAnsi="Times New Roman" w:cs="Times New Roman"/>
          <w:color w:val="333333"/>
          <w:szCs w:val="28"/>
          <w:lang w:eastAsia="ru-RU"/>
        </w:rPr>
      </w:pPr>
      <w:r w:rsidRPr="00A90D72">
        <w:rPr>
          <w:rFonts w:ascii="Times New Roman" w:eastAsia="Times New Roman" w:hAnsi="Times New Roman" w:cs="Times New Roman"/>
          <w:color w:val="333333"/>
          <w:szCs w:val="28"/>
          <w:lang w:eastAsia="ru-RU"/>
        </w:rPr>
        <w:t>Функция frnd_put() описана в классе charlocus как дружественная функция и определена обычным образом как глобальная функция (вне класса, без ука­зания его имени, без операции :: и без спецификатора friend). Как дружес­твенная, она получает доступ к защищённым (protected) дан­ным класса и изменяет значение символа того объекта, адрес которого будет передан ей как значение первого параметра.</w:t>
      </w:r>
    </w:p>
    <w:p w14:paraId="543E02FC" w14:textId="77777777" w:rsidR="000C633B" w:rsidRPr="00A90D72" w:rsidRDefault="000C633B" w:rsidP="000C633B">
      <w:pPr>
        <w:shd w:val="clear" w:color="auto" w:fill="FFFFFF"/>
        <w:rPr>
          <w:rFonts w:ascii="Times New Roman" w:eastAsia="Times New Roman" w:hAnsi="Times New Roman" w:cs="Times New Roman"/>
          <w:color w:val="333333"/>
          <w:szCs w:val="28"/>
          <w:lang w:eastAsia="ru-RU"/>
        </w:rPr>
      </w:pPr>
      <w:r w:rsidRPr="00A90D72">
        <w:rPr>
          <w:rFonts w:ascii="Times New Roman" w:eastAsia="Times New Roman" w:hAnsi="Times New Roman" w:cs="Times New Roman"/>
          <w:color w:val="333333"/>
          <w:szCs w:val="28"/>
          <w:lang w:eastAsia="ru-RU"/>
        </w:rPr>
        <w:t>Функция может быть дружественной по отношению к нескольким классам:</w:t>
      </w:r>
    </w:p>
    <w:p w14:paraId="6A05677E" w14:textId="77777777" w:rsidR="000C633B" w:rsidRPr="002D2735" w:rsidRDefault="000C633B" w:rsidP="000C633B">
      <w:pPr>
        <w:pStyle w:val="ac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D273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class CL2;</w:t>
      </w:r>
    </w:p>
    <w:p w14:paraId="6C6046D4" w14:textId="77777777" w:rsidR="000C633B" w:rsidRPr="002D2735" w:rsidRDefault="000C633B" w:rsidP="000C633B">
      <w:pPr>
        <w:pStyle w:val="ac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D273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class CL1  friend void ff(CL1,CL2); ...</w:t>
      </w:r>
    </w:p>
    <w:p w14:paraId="448A2F19" w14:textId="77777777" w:rsidR="000C633B" w:rsidRPr="002D2735" w:rsidRDefault="000C633B" w:rsidP="000C633B">
      <w:pPr>
        <w:pStyle w:val="ac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2D2735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class CL2  friend void ff(CL1,CL2); ...</w:t>
      </w:r>
    </w:p>
    <w:p w14:paraId="043DA422" w14:textId="77777777" w:rsidR="000C633B" w:rsidRPr="002D2735" w:rsidRDefault="000C633B" w:rsidP="000C633B">
      <w:pPr>
        <w:pStyle w:val="ac"/>
        <w:numPr>
          <w:ilvl w:val="0"/>
          <w:numId w:val="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void ff(...)  тело функции.</w:t>
      </w:r>
    </w:p>
    <w:p w14:paraId="4BCE5BDB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Наследование</w:t>
      </w:r>
    </w:p>
    <w:p w14:paraId="46A6C08B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</w:p>
    <w:p w14:paraId="06356220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Наследование - это механизм получения нового класса на основе уже существующего. Существующий класс может быть дополнен или изме</w:t>
      </w:r>
      <w:r>
        <w:rPr>
          <w:rFonts w:ascii="Times New Roman" w:hAnsi="Times New Roman" w:cs="Times New Roman"/>
          <w:szCs w:val="28"/>
        </w:rPr>
        <w:t>нен для создания нового класса.</w:t>
      </w:r>
    </w:p>
    <w:p w14:paraId="49021FFE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 xml:space="preserve">Существующие классы называются базовыми, а новые – производными. Производный класс наследует описание базового класса; затем он может быть </w:t>
      </w:r>
      <w:r w:rsidRPr="002D2735">
        <w:rPr>
          <w:rFonts w:ascii="Times New Roman" w:hAnsi="Times New Roman" w:cs="Times New Roman"/>
          <w:szCs w:val="28"/>
        </w:rPr>
        <w:lastRenderedPageBreak/>
        <w:t>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</w:t>
      </w:r>
      <w:r>
        <w:rPr>
          <w:rFonts w:ascii="Times New Roman" w:hAnsi="Times New Roman" w:cs="Times New Roman"/>
          <w:szCs w:val="28"/>
        </w:rPr>
        <w:t>но используют код и интерфейсы.</w:t>
      </w:r>
    </w:p>
    <w:p w14:paraId="71924037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Наследуемые компоненты не перемещаются в производный класс</w:t>
      </w:r>
      <w:r>
        <w:rPr>
          <w:rFonts w:ascii="Times New Roman" w:hAnsi="Times New Roman" w:cs="Times New Roman"/>
          <w:szCs w:val="28"/>
        </w:rPr>
        <w:t>, а остаются в базовых классах.</w:t>
      </w:r>
    </w:p>
    <w:p w14:paraId="12B6823B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В иерархии производный объект наследует разрешенные для наследования компоненты всех базовы</w:t>
      </w:r>
      <w:r>
        <w:rPr>
          <w:rFonts w:ascii="Times New Roman" w:hAnsi="Times New Roman" w:cs="Times New Roman"/>
          <w:szCs w:val="28"/>
        </w:rPr>
        <w:t>х объектов (public, protected).</w:t>
      </w:r>
    </w:p>
    <w:p w14:paraId="7EAEDBD5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Допускается множественное наследование – возможность для некоторого класса наследовать компоненты нескольких никак не связанных между собой базовых классов. В иерархии классов соглашение относительно доступност</w:t>
      </w:r>
      <w:r>
        <w:rPr>
          <w:rFonts w:ascii="Times New Roman" w:hAnsi="Times New Roman" w:cs="Times New Roman"/>
          <w:szCs w:val="28"/>
        </w:rPr>
        <w:t>и компонентов класса следующее:</w:t>
      </w:r>
    </w:p>
    <w:p w14:paraId="153488BF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private –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</w:t>
      </w:r>
    </w:p>
    <w:p w14:paraId="1B6EBF5C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protected – то же, что и private, но дополнительно член класса с данным атрибутом доступа может использоваться функциями-членами и функциями – “друзьями” к</w:t>
      </w:r>
      <w:r>
        <w:rPr>
          <w:rFonts w:ascii="Times New Roman" w:hAnsi="Times New Roman" w:cs="Times New Roman"/>
          <w:szCs w:val="28"/>
        </w:rPr>
        <w:t>лассов, производных от данного.</w:t>
      </w:r>
    </w:p>
    <w:p w14:paraId="02AFFA34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 xml:space="preserve">public – член класса может использоваться любой функцией, которая является членом данного или производного класса, а также к public - членам возможен </w:t>
      </w:r>
      <w:r>
        <w:rPr>
          <w:rFonts w:ascii="Times New Roman" w:hAnsi="Times New Roman" w:cs="Times New Roman"/>
          <w:szCs w:val="28"/>
        </w:rPr>
        <w:t>доступ извне через имя объекта.</w:t>
      </w:r>
    </w:p>
    <w:p w14:paraId="341E3ED6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Следует иметь в виду, что объявление friend не является  атри</w:t>
      </w:r>
      <w:r>
        <w:rPr>
          <w:rFonts w:ascii="Times New Roman" w:hAnsi="Times New Roman" w:cs="Times New Roman"/>
          <w:szCs w:val="28"/>
        </w:rPr>
        <w:t>бутом доступа и не наследуется.</w:t>
      </w:r>
    </w:p>
    <w:p w14:paraId="075D5617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Синтаксис о</w:t>
      </w:r>
      <w:r>
        <w:rPr>
          <w:rFonts w:ascii="Times New Roman" w:hAnsi="Times New Roman" w:cs="Times New Roman"/>
          <w:szCs w:val="28"/>
        </w:rPr>
        <w:t>пределения производного класса:</w:t>
      </w:r>
    </w:p>
    <w:p w14:paraId="22BC5945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class имя_</w:t>
      </w:r>
      <w:r>
        <w:rPr>
          <w:rFonts w:ascii="Times New Roman" w:hAnsi="Times New Roman" w:cs="Times New Roman"/>
          <w:szCs w:val="28"/>
        </w:rPr>
        <w:t>класса : список_базовых_классов</w:t>
      </w:r>
    </w:p>
    <w:p w14:paraId="2EB96649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{список_компонентов_класса};</w:t>
      </w:r>
    </w:p>
    <w:p w14:paraId="1995DD88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В производном классе унаследованные компоненты получают статус доступа private, если новый класс определен с помощью ключевого слова class, и статус</w:t>
      </w:r>
      <w:r>
        <w:rPr>
          <w:rFonts w:ascii="Times New Roman" w:hAnsi="Times New Roman" w:cs="Times New Roman"/>
          <w:szCs w:val="28"/>
        </w:rPr>
        <w:t xml:space="preserve"> public, если с помощью struct.</w:t>
      </w:r>
    </w:p>
    <w:p w14:paraId="25606A2C" w14:textId="77777777" w:rsidR="000C633B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lastRenderedPageBreak/>
        <w:t>Явно изменить умалчиваемый статус доступа при наследовании можно с помощью атрибутов доступа – private, protected и public, которые указываются непосредственно перед именами базовых классов.</w:t>
      </w:r>
    </w:p>
    <w:p w14:paraId="7ED5E38F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 xml:space="preserve">Конструкторы и </w:t>
      </w:r>
      <w:r>
        <w:rPr>
          <w:rFonts w:ascii="Times New Roman" w:hAnsi="Times New Roman" w:cs="Times New Roman"/>
          <w:szCs w:val="28"/>
        </w:rPr>
        <w:t>деструкторы производных классов</w:t>
      </w:r>
    </w:p>
    <w:p w14:paraId="6E87F363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Поскольку конструкторы не наследуются, при создании производного класса наследуемые им данные-члены должны инициализироваться конструктором базового класса. Конструктор базового класса вызывается автоматически и выполняется до конструктора производного класса. Параметры конструктора базового класса указываются в определении конструктора  производного класса. Таким образом происходит передача аргументов  от  конструктора  производного  класса конструктору базового клас</w:t>
      </w:r>
      <w:r>
        <w:rPr>
          <w:rFonts w:ascii="Times New Roman" w:hAnsi="Times New Roman" w:cs="Times New Roman"/>
          <w:szCs w:val="28"/>
        </w:rPr>
        <w:t>са.</w:t>
      </w:r>
    </w:p>
    <w:p w14:paraId="70910257" w14:textId="77777777" w:rsidR="000C633B" w:rsidRPr="000C633B" w:rsidRDefault="000C633B" w:rsidP="000C633B">
      <w:pPr>
        <w:rPr>
          <w:rFonts w:ascii="Times New Roman" w:hAnsi="Times New Roman" w:cs="Times New Roman"/>
          <w:szCs w:val="28"/>
          <w:lang w:val="en-US"/>
        </w:rPr>
      </w:pPr>
      <w:r w:rsidRPr="002D2735">
        <w:rPr>
          <w:rFonts w:ascii="Times New Roman" w:hAnsi="Times New Roman" w:cs="Times New Roman"/>
          <w:szCs w:val="28"/>
        </w:rPr>
        <w:t>Например</w:t>
      </w:r>
      <w:r>
        <w:rPr>
          <w:rFonts w:ascii="Times New Roman" w:hAnsi="Times New Roman" w:cs="Times New Roman"/>
          <w:szCs w:val="28"/>
          <w:lang w:val="en-US"/>
        </w:rPr>
        <w:t>.</w:t>
      </w:r>
    </w:p>
    <w:p w14:paraId="0613BAAC" w14:textId="77777777" w:rsidR="000C633B" w:rsidRPr="002D2735" w:rsidRDefault="000C633B" w:rsidP="000C633B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class Basis</w:t>
      </w:r>
    </w:p>
    <w:p w14:paraId="3DECFDB9" w14:textId="77777777" w:rsidR="000C633B" w:rsidRPr="002D2735" w:rsidRDefault="000C633B" w:rsidP="000C633B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{ int a,b;</w:t>
      </w:r>
    </w:p>
    <w:p w14:paraId="47CE869C" w14:textId="77777777" w:rsidR="000C633B" w:rsidRPr="002D2735" w:rsidRDefault="000C633B" w:rsidP="000C633B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public:</w:t>
      </w:r>
    </w:p>
    <w:p w14:paraId="590EF7CC" w14:textId="77777777" w:rsidR="000C633B" w:rsidRPr="002D2735" w:rsidRDefault="000C633B" w:rsidP="000C633B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Basis(int x,int y){a=x;b=y;}</w:t>
      </w:r>
    </w:p>
    <w:p w14:paraId="2E4520E1" w14:textId="77777777" w:rsidR="000C633B" w:rsidRPr="000C633B" w:rsidRDefault="000C633B" w:rsidP="000C633B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};</w:t>
      </w:r>
    </w:p>
    <w:p w14:paraId="2D0B346D" w14:textId="77777777" w:rsidR="000C633B" w:rsidRPr="002D2735" w:rsidRDefault="000C633B" w:rsidP="000C633B">
      <w:pPr>
        <w:rPr>
          <w:rFonts w:ascii="Times New Roman" w:hAnsi="Times New Roman" w:cs="Times New Roman"/>
          <w:szCs w:val="28"/>
          <w:lang w:val="en-US"/>
        </w:rPr>
      </w:pPr>
      <w:r w:rsidRPr="002D2735">
        <w:rPr>
          <w:rFonts w:ascii="Times New Roman" w:hAnsi="Times New Roman" w:cs="Times New Roman"/>
          <w:szCs w:val="28"/>
          <w:lang w:val="en-US"/>
        </w:rPr>
        <w:t>class Inherit:public Basis</w:t>
      </w:r>
    </w:p>
    <w:p w14:paraId="21E70786" w14:textId="77777777" w:rsidR="000C633B" w:rsidRPr="002D2735" w:rsidRDefault="000C633B" w:rsidP="000C633B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{int sum;</w:t>
      </w:r>
    </w:p>
    <w:p w14:paraId="371875EC" w14:textId="77777777" w:rsidR="000C633B" w:rsidRPr="002D2735" w:rsidRDefault="000C633B" w:rsidP="000C633B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public:</w:t>
      </w:r>
    </w:p>
    <w:p w14:paraId="4070BB32" w14:textId="77777777" w:rsidR="000C633B" w:rsidRPr="002D2735" w:rsidRDefault="000C633B" w:rsidP="000C633B">
      <w:pPr>
        <w:rPr>
          <w:rFonts w:ascii="Times New Roman" w:hAnsi="Times New Roman" w:cs="Times New Roman"/>
          <w:szCs w:val="28"/>
          <w:lang w:val="en-US"/>
        </w:rPr>
      </w:pPr>
      <w:r w:rsidRPr="002D2735">
        <w:rPr>
          <w:rFonts w:ascii="Times New Roman" w:hAnsi="Times New Roman" w:cs="Times New Roman"/>
          <w:szCs w:val="28"/>
          <w:lang w:val="en-US"/>
        </w:rPr>
        <w:t>Inherit(int x,i</w:t>
      </w:r>
      <w:r>
        <w:rPr>
          <w:rFonts w:ascii="Times New Roman" w:hAnsi="Times New Roman" w:cs="Times New Roman"/>
          <w:szCs w:val="28"/>
          <w:lang w:val="en-US"/>
        </w:rPr>
        <w:t>nt y, int s):Basis(x,y){sum=s;}</w:t>
      </w:r>
    </w:p>
    <w:p w14:paraId="3FCA4C8C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};</w:t>
      </w:r>
    </w:p>
    <w:p w14:paraId="4EE77977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Объекты класса конструируются снизу вверх: сначала базовый, потом компоненты-объекты (если они имеются), а потом сам производный класс. Таким образом, объект производного класса содержит в качестве под</w:t>
      </w:r>
      <w:r>
        <w:rPr>
          <w:rFonts w:ascii="Times New Roman" w:hAnsi="Times New Roman" w:cs="Times New Roman"/>
          <w:szCs w:val="28"/>
        </w:rPr>
        <w:t>объекта объект базового класса.</w:t>
      </w:r>
    </w:p>
    <w:p w14:paraId="212BA592" w14:textId="77777777" w:rsidR="000C633B" w:rsidRPr="002D2735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Уничтожаются объекты в обратном порядке: сначала производный, потом его компоненты-о</w:t>
      </w:r>
      <w:r>
        <w:rPr>
          <w:rFonts w:ascii="Times New Roman" w:hAnsi="Times New Roman" w:cs="Times New Roman"/>
          <w:szCs w:val="28"/>
        </w:rPr>
        <w:t>бъекты, а потом базовый объект.</w:t>
      </w:r>
    </w:p>
    <w:p w14:paraId="227B95A0" w14:textId="77777777" w:rsidR="000C633B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lastRenderedPageBreak/>
        <w:t>Таким образом, порядок уничтожения объекта противоположен по отношению к порядку его конструирования.</w:t>
      </w:r>
    </w:p>
    <w:p w14:paraId="7A27EED1" w14:textId="77777777" w:rsidR="000C633B" w:rsidRDefault="000C633B" w:rsidP="000C633B">
      <w:pPr>
        <w:rPr>
          <w:rFonts w:ascii="Times New Roman" w:hAnsi="Times New Roman" w:cs="Times New Roman"/>
          <w:szCs w:val="28"/>
        </w:rPr>
      </w:pPr>
    </w:p>
    <w:p w14:paraId="6901C401" w14:textId="77777777" w:rsidR="000C633B" w:rsidRDefault="000C633B" w:rsidP="000C633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Задания для самостоятельной работы.</w:t>
      </w:r>
    </w:p>
    <w:p w14:paraId="03C952C7" w14:textId="77777777" w:rsidR="000C633B" w:rsidRDefault="000C633B" w:rsidP="000C633B">
      <w:pPr>
        <w:rPr>
          <w:rFonts w:ascii="Times New Roman" w:hAnsi="Times New Roman" w:cs="Times New Roman"/>
          <w:szCs w:val="28"/>
        </w:rPr>
      </w:pPr>
      <w:r w:rsidRPr="002D2735">
        <w:rPr>
          <w:rFonts w:ascii="Times New Roman" w:hAnsi="Times New Roman" w:cs="Times New Roman"/>
          <w:szCs w:val="28"/>
        </w:rPr>
        <w:t>Задание 1. Реализовать дружественные функции для работы с объектами классов.</w:t>
      </w:r>
    </w:p>
    <w:p w14:paraId="5D794BCC" w14:textId="70C02545" w:rsidR="000C633B" w:rsidRDefault="00BA208F" w:rsidP="000C633B">
      <w:pPr>
        <w:rPr>
          <w:rFonts w:ascii="Times New Roman" w:hAnsi="Times New Roman" w:cs="Times New Roman"/>
          <w:szCs w:val="28"/>
        </w:rPr>
      </w:pPr>
      <w:r w:rsidRPr="00BA208F">
        <w:rPr>
          <w:rFonts w:ascii="Times New Roman" w:hAnsi="Times New Roman" w:cs="Times New Roman"/>
          <w:szCs w:val="28"/>
        </w:rPr>
        <w:t>Даны два массива (классы множества чисел). Написать дружественную функцию, сортирующую эти массивы по возрастанию</w:t>
      </w:r>
      <w:r>
        <w:rPr>
          <w:rFonts w:ascii="Times New Roman" w:hAnsi="Times New Roman" w:cs="Times New Roman"/>
          <w:szCs w:val="28"/>
        </w:rPr>
        <w:t xml:space="preserve">. </w:t>
      </w:r>
      <w:r w:rsidR="000C633B">
        <w:rPr>
          <w:rFonts w:ascii="Times New Roman" w:hAnsi="Times New Roman" w:cs="Times New Roman"/>
          <w:szCs w:val="28"/>
        </w:rPr>
        <w:t>Скриншоты с кодом программы и результатом приведены на рисунках 1.1 – 1.</w:t>
      </w:r>
      <w:r w:rsidR="00C91F3E">
        <w:rPr>
          <w:rFonts w:ascii="Times New Roman" w:hAnsi="Times New Roman" w:cs="Times New Roman"/>
          <w:szCs w:val="28"/>
        </w:rPr>
        <w:t>4</w:t>
      </w:r>
      <w:r w:rsidR="000C633B">
        <w:rPr>
          <w:rFonts w:ascii="Times New Roman" w:hAnsi="Times New Roman" w:cs="Times New Roman"/>
          <w:szCs w:val="28"/>
        </w:rPr>
        <w:t>.</w:t>
      </w:r>
    </w:p>
    <w:p w14:paraId="62CA1D81" w14:textId="77777777" w:rsidR="00B64BFB" w:rsidRDefault="00B64BFB" w:rsidP="00B64BFB">
      <w:pPr>
        <w:rPr>
          <w:rFonts w:ascii="Times New Roman" w:hAnsi="Times New Roman" w:cs="Times New Roman"/>
          <w:szCs w:val="28"/>
        </w:rPr>
      </w:pPr>
      <w:r w:rsidRPr="001E624F">
        <w:rPr>
          <w:rFonts w:ascii="Times New Roman" w:hAnsi="Times New Roman" w:cs="Times New Roman"/>
          <w:szCs w:val="28"/>
        </w:rPr>
        <w:t>Задание 2. Наследование. Требуется создать базовый класс и о</w:t>
      </w:r>
      <w:r>
        <w:rPr>
          <w:rFonts w:ascii="Times New Roman" w:hAnsi="Times New Roman" w:cs="Times New Roman"/>
          <w:szCs w:val="28"/>
        </w:rPr>
        <w:t xml:space="preserve">пределить общие и специфические </w:t>
      </w:r>
      <w:r w:rsidRPr="001E624F">
        <w:rPr>
          <w:rFonts w:ascii="Times New Roman" w:hAnsi="Times New Roman" w:cs="Times New Roman"/>
          <w:szCs w:val="28"/>
        </w:rPr>
        <w:t>методы для данного класса. Создать производные классы, в кото</w:t>
      </w:r>
      <w:r>
        <w:rPr>
          <w:rFonts w:ascii="Times New Roman" w:hAnsi="Times New Roman" w:cs="Times New Roman"/>
          <w:szCs w:val="28"/>
        </w:rPr>
        <w:t xml:space="preserve">рые добавить свойства и методы. </w:t>
      </w:r>
      <w:r w:rsidRPr="001E624F">
        <w:rPr>
          <w:rFonts w:ascii="Times New Roman" w:hAnsi="Times New Roman" w:cs="Times New Roman"/>
          <w:szCs w:val="28"/>
        </w:rPr>
        <w:t>Часть методов переопределить. Создать массив объектов базово</w:t>
      </w:r>
      <w:r>
        <w:rPr>
          <w:rFonts w:ascii="Times New Roman" w:hAnsi="Times New Roman" w:cs="Times New Roman"/>
          <w:szCs w:val="28"/>
        </w:rPr>
        <w:t xml:space="preserve">го класса и заполнить объектами </w:t>
      </w:r>
      <w:r w:rsidRPr="001E624F">
        <w:rPr>
          <w:rFonts w:ascii="Times New Roman" w:hAnsi="Times New Roman" w:cs="Times New Roman"/>
          <w:szCs w:val="28"/>
        </w:rPr>
        <w:t>производных классов. Предусмотреть передачу аргументов конструкторам базового класса,</w:t>
      </w:r>
      <w:r>
        <w:rPr>
          <w:rFonts w:ascii="Times New Roman" w:hAnsi="Times New Roman" w:cs="Times New Roman"/>
          <w:szCs w:val="28"/>
        </w:rPr>
        <w:t xml:space="preserve"> </w:t>
      </w:r>
      <w:r w:rsidRPr="001E624F">
        <w:rPr>
          <w:rFonts w:ascii="Times New Roman" w:hAnsi="Times New Roman" w:cs="Times New Roman"/>
          <w:szCs w:val="28"/>
        </w:rPr>
        <w:t xml:space="preserve">использовать виртуальные и </w:t>
      </w:r>
      <w:r>
        <w:rPr>
          <w:rFonts w:ascii="Times New Roman" w:hAnsi="Times New Roman" w:cs="Times New Roman"/>
          <w:szCs w:val="28"/>
        </w:rPr>
        <w:t>перегруженные функции.</w:t>
      </w:r>
    </w:p>
    <w:p w14:paraId="7EDAC782" w14:textId="77777777" w:rsidR="00B64BFB" w:rsidRDefault="00B64BFB" w:rsidP="00B64BFB">
      <w:pPr>
        <w:rPr>
          <w:rFonts w:ascii="Times New Roman" w:hAnsi="Times New Roman" w:cs="Times New Roman"/>
          <w:szCs w:val="28"/>
        </w:rPr>
      </w:pPr>
      <w:r w:rsidRPr="00DE1726">
        <w:rPr>
          <w:rFonts w:ascii="Times New Roman" w:hAnsi="Times New Roman" w:cs="Times New Roman"/>
          <w:szCs w:val="28"/>
        </w:rPr>
        <w:t>Создать базовый класс «Грузоперевозчик» и производные классы «Самолет», «Поезд»,</w:t>
      </w:r>
      <w:r>
        <w:rPr>
          <w:rFonts w:ascii="Times New Roman" w:hAnsi="Times New Roman" w:cs="Times New Roman"/>
          <w:szCs w:val="28"/>
        </w:rPr>
        <w:t xml:space="preserve"> </w:t>
      </w:r>
      <w:r w:rsidRPr="00DE1726">
        <w:rPr>
          <w:rFonts w:ascii="Times New Roman" w:hAnsi="Times New Roman" w:cs="Times New Roman"/>
          <w:szCs w:val="28"/>
        </w:rPr>
        <w:t>«Автомобиль». Определить время и стоимость перевозки для указанных городов и</w:t>
      </w:r>
      <w:r>
        <w:rPr>
          <w:rFonts w:ascii="Times New Roman" w:hAnsi="Times New Roman" w:cs="Times New Roman"/>
          <w:szCs w:val="28"/>
        </w:rPr>
        <w:t xml:space="preserve"> </w:t>
      </w:r>
      <w:r w:rsidRPr="00DE1726">
        <w:rPr>
          <w:rFonts w:ascii="Times New Roman" w:hAnsi="Times New Roman" w:cs="Times New Roman"/>
          <w:szCs w:val="28"/>
        </w:rPr>
        <w:t>расстояний.</w:t>
      </w:r>
    </w:p>
    <w:p w14:paraId="2A24CAC7" w14:textId="188C4E3E" w:rsidR="00B64BFB" w:rsidRDefault="00B64BFB" w:rsidP="00B64BF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Скриншоты с кодом программы и результатом приведены на рисунках 2.1 – 2.4.</w:t>
      </w:r>
    </w:p>
    <w:p w14:paraId="3160718B" w14:textId="77777777" w:rsidR="00FC277F" w:rsidRPr="00FC277F" w:rsidRDefault="00FC277F" w:rsidP="00FC277F">
      <w:pPr>
        <w:rPr>
          <w:rFonts w:ascii="Times New Roman" w:hAnsi="Times New Roman" w:cs="Times New Roman"/>
          <w:szCs w:val="28"/>
        </w:rPr>
      </w:pPr>
      <w:r w:rsidRPr="00FC277F">
        <w:rPr>
          <w:rFonts w:ascii="Times New Roman" w:hAnsi="Times New Roman" w:cs="Times New Roman"/>
          <w:szCs w:val="28"/>
        </w:rPr>
        <w:t>Задание 3. Множественное наследование. Необходимо построить иерархию классов согласно схеме наследования, приведенной в варианте задания. Каждый класс должен содержать инициализирующий конструктор и функцию show для вывода значений. Функция main должна иллюстрировать иерархию наследования.</w:t>
      </w:r>
    </w:p>
    <w:p w14:paraId="59A261B6" w14:textId="123F8545" w:rsidR="00FC277F" w:rsidRPr="001E624F" w:rsidRDefault="00FC277F" w:rsidP="00FC277F">
      <w:pPr>
        <w:rPr>
          <w:rFonts w:ascii="Times New Roman" w:hAnsi="Times New Roman" w:cs="Times New Roman"/>
          <w:szCs w:val="28"/>
        </w:rPr>
      </w:pPr>
      <w:r w:rsidRPr="00FC277F">
        <w:rPr>
          <w:rFonts w:ascii="Times New Roman" w:hAnsi="Times New Roman" w:cs="Times New Roman"/>
          <w:szCs w:val="28"/>
        </w:rPr>
        <w:t>Скриншоты с</w:t>
      </w:r>
      <w:r>
        <w:rPr>
          <w:rFonts w:ascii="Times New Roman" w:hAnsi="Times New Roman" w:cs="Times New Roman"/>
          <w:szCs w:val="28"/>
        </w:rPr>
        <w:t xml:space="preserve"> заданием,</w:t>
      </w:r>
      <w:r w:rsidRPr="00FC277F">
        <w:rPr>
          <w:rFonts w:ascii="Times New Roman" w:hAnsi="Times New Roman" w:cs="Times New Roman"/>
          <w:szCs w:val="28"/>
        </w:rPr>
        <w:t xml:space="preserve"> кодом программы и результатом приведены на рисунках 3.1 – 3.</w:t>
      </w:r>
      <w:r>
        <w:rPr>
          <w:rFonts w:ascii="Times New Roman" w:hAnsi="Times New Roman" w:cs="Times New Roman"/>
          <w:szCs w:val="28"/>
        </w:rPr>
        <w:t>5</w:t>
      </w:r>
      <w:r w:rsidRPr="00FC277F">
        <w:rPr>
          <w:rFonts w:ascii="Times New Roman" w:hAnsi="Times New Roman" w:cs="Times New Roman"/>
          <w:szCs w:val="28"/>
        </w:rPr>
        <w:t>.</w:t>
      </w:r>
    </w:p>
    <w:p w14:paraId="525FB358" w14:textId="4C026AE1" w:rsidR="000C633B" w:rsidRPr="001E624F" w:rsidRDefault="00B64BFB" w:rsidP="000C633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417314" wp14:editId="2B9AE7EC">
            <wp:simplePos x="0" y="0"/>
            <wp:positionH relativeFrom="margin">
              <wp:posOffset>-7115</wp:posOffset>
            </wp:positionH>
            <wp:positionV relativeFrom="paragraph">
              <wp:posOffset>-32683</wp:posOffset>
            </wp:positionV>
            <wp:extent cx="5940425" cy="5864860"/>
            <wp:effectExtent l="0" t="0" r="3175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3B">
        <w:rPr>
          <w:rFonts w:ascii="Times New Roman" w:hAnsi="Times New Roman" w:cs="Times New Roman"/>
          <w:szCs w:val="28"/>
        </w:rPr>
        <w:t xml:space="preserve">Рисунок 1.1 – </w:t>
      </w:r>
      <w:r w:rsidR="00C91F3E">
        <w:rPr>
          <w:rFonts w:ascii="Times New Roman" w:hAnsi="Times New Roman" w:cs="Times New Roman"/>
          <w:szCs w:val="28"/>
        </w:rPr>
        <w:t>С</w:t>
      </w:r>
      <w:r w:rsidR="000C633B">
        <w:rPr>
          <w:rFonts w:ascii="Times New Roman" w:hAnsi="Times New Roman" w:cs="Times New Roman"/>
          <w:szCs w:val="28"/>
        </w:rPr>
        <w:t>криншот кода программы</w:t>
      </w:r>
    </w:p>
    <w:p w14:paraId="334A1AF9" w14:textId="27BFA4DE" w:rsidR="000C633B" w:rsidRPr="001E624F" w:rsidRDefault="00B64BFB" w:rsidP="000C633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8625CA8" wp14:editId="34F67DAC">
            <wp:simplePos x="0" y="0"/>
            <wp:positionH relativeFrom="margin">
              <wp:align>center</wp:align>
            </wp:positionH>
            <wp:positionV relativeFrom="paragraph">
              <wp:posOffset>3641336</wp:posOffset>
            </wp:positionV>
            <wp:extent cx="4300855" cy="5229860"/>
            <wp:effectExtent l="0" t="0" r="4445" b="889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6727F3" wp14:editId="6F3FED26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140960" cy="3416300"/>
            <wp:effectExtent l="0" t="0" r="254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3B">
        <w:rPr>
          <w:rFonts w:ascii="Times New Roman" w:hAnsi="Times New Roman" w:cs="Times New Roman"/>
          <w:szCs w:val="28"/>
        </w:rPr>
        <w:t>Рисунок 1.2 – скриншот кода программы</w:t>
      </w:r>
    </w:p>
    <w:p w14:paraId="74CDB969" w14:textId="28FDDBD3" w:rsidR="00002B9C" w:rsidRDefault="000C633B" w:rsidP="00002B9C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1.3 – </w:t>
      </w:r>
      <w:r w:rsidR="003026A3">
        <w:rPr>
          <w:rFonts w:ascii="Times New Roman" w:hAnsi="Times New Roman" w:cs="Times New Roman"/>
          <w:szCs w:val="28"/>
        </w:rPr>
        <w:t>С</w:t>
      </w:r>
      <w:r>
        <w:rPr>
          <w:rFonts w:ascii="Times New Roman" w:hAnsi="Times New Roman" w:cs="Times New Roman"/>
          <w:szCs w:val="28"/>
        </w:rPr>
        <w:t xml:space="preserve">криншот </w:t>
      </w:r>
      <w:r w:rsidR="003026A3">
        <w:rPr>
          <w:rFonts w:ascii="Times New Roman" w:hAnsi="Times New Roman" w:cs="Times New Roman"/>
          <w:szCs w:val="28"/>
        </w:rPr>
        <w:t>кода</w:t>
      </w:r>
      <w:r>
        <w:rPr>
          <w:rFonts w:ascii="Times New Roman" w:hAnsi="Times New Roman" w:cs="Times New Roman"/>
          <w:szCs w:val="28"/>
        </w:rPr>
        <w:t xml:space="preserve"> программы</w:t>
      </w:r>
    </w:p>
    <w:p w14:paraId="53A81672" w14:textId="0B75726A" w:rsidR="00002B9C" w:rsidRDefault="00B64BFB" w:rsidP="00002B9C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5DC496" wp14:editId="33B2F81E">
            <wp:simplePos x="0" y="0"/>
            <wp:positionH relativeFrom="margin">
              <wp:align>center</wp:align>
            </wp:positionH>
            <wp:positionV relativeFrom="paragraph">
              <wp:posOffset>1625432</wp:posOffset>
            </wp:positionV>
            <wp:extent cx="5196840" cy="6517640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B9C">
        <w:rPr>
          <w:noProof/>
        </w:rPr>
        <w:drawing>
          <wp:anchor distT="0" distB="0" distL="114300" distR="114300" simplePos="0" relativeHeight="251663360" behindDoc="0" locked="0" layoutInCell="1" allowOverlap="1" wp14:anchorId="69C109C6" wp14:editId="73E565CC">
            <wp:simplePos x="0" y="0"/>
            <wp:positionH relativeFrom="margin">
              <wp:align>center</wp:align>
            </wp:positionH>
            <wp:positionV relativeFrom="paragraph">
              <wp:posOffset>-4471</wp:posOffset>
            </wp:positionV>
            <wp:extent cx="4478655" cy="1390015"/>
            <wp:effectExtent l="0" t="0" r="0" b="63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2B9C">
        <w:rPr>
          <w:rFonts w:ascii="Times New Roman" w:hAnsi="Times New Roman" w:cs="Times New Roman"/>
          <w:szCs w:val="28"/>
        </w:rPr>
        <w:t>Рисунок 1.4 – Скриншот результата работы программы</w:t>
      </w:r>
    </w:p>
    <w:p w14:paraId="290D9403" w14:textId="19DD9135" w:rsidR="000C633B" w:rsidRPr="00766C35" w:rsidRDefault="000C633B" w:rsidP="000C633B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2.1 – </w:t>
      </w:r>
      <w:r w:rsidR="00F24F00">
        <w:rPr>
          <w:rFonts w:ascii="Times New Roman" w:hAnsi="Times New Roman" w:cs="Times New Roman"/>
          <w:szCs w:val="28"/>
        </w:rPr>
        <w:t>С</w:t>
      </w:r>
      <w:r>
        <w:rPr>
          <w:rFonts w:ascii="Times New Roman" w:hAnsi="Times New Roman" w:cs="Times New Roman"/>
          <w:szCs w:val="28"/>
        </w:rPr>
        <w:t>криншот кода программы</w:t>
      </w:r>
    </w:p>
    <w:p w14:paraId="10ED892E" w14:textId="13475572" w:rsidR="000C633B" w:rsidRPr="00766C35" w:rsidRDefault="00B64BFB" w:rsidP="000C633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14DFDB8" wp14:editId="2F457C10">
            <wp:simplePos x="0" y="0"/>
            <wp:positionH relativeFrom="margin">
              <wp:align>center</wp:align>
            </wp:positionH>
            <wp:positionV relativeFrom="paragraph">
              <wp:posOffset>402</wp:posOffset>
            </wp:positionV>
            <wp:extent cx="5589270" cy="7688580"/>
            <wp:effectExtent l="0" t="0" r="0" b="762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633B">
        <w:rPr>
          <w:rFonts w:ascii="Times New Roman" w:hAnsi="Times New Roman" w:cs="Times New Roman"/>
          <w:szCs w:val="28"/>
        </w:rPr>
        <w:t xml:space="preserve">Рисунок 2.2 – </w:t>
      </w:r>
      <w:r w:rsidR="00F24F00">
        <w:rPr>
          <w:rFonts w:ascii="Times New Roman" w:hAnsi="Times New Roman" w:cs="Times New Roman"/>
          <w:szCs w:val="28"/>
        </w:rPr>
        <w:t>С</w:t>
      </w:r>
      <w:r w:rsidR="000C633B">
        <w:rPr>
          <w:rFonts w:ascii="Times New Roman" w:hAnsi="Times New Roman" w:cs="Times New Roman"/>
          <w:szCs w:val="28"/>
        </w:rPr>
        <w:t>криншот кода программы</w:t>
      </w:r>
    </w:p>
    <w:p w14:paraId="37A1A08B" w14:textId="40EA957B" w:rsidR="000C633B" w:rsidRPr="00D1677F" w:rsidRDefault="00B64BFB" w:rsidP="000C633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94B5719" wp14:editId="5A06651D">
            <wp:simplePos x="0" y="0"/>
            <wp:positionH relativeFrom="margin">
              <wp:align>center</wp:align>
            </wp:positionH>
            <wp:positionV relativeFrom="paragraph">
              <wp:posOffset>155</wp:posOffset>
            </wp:positionV>
            <wp:extent cx="5281295" cy="727773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633B">
        <w:rPr>
          <w:rFonts w:ascii="Times New Roman" w:hAnsi="Times New Roman" w:cs="Times New Roman"/>
          <w:szCs w:val="28"/>
        </w:rPr>
        <w:t xml:space="preserve">Рисунок 2.3 – </w:t>
      </w:r>
      <w:r w:rsidR="00F24F00">
        <w:rPr>
          <w:rFonts w:ascii="Times New Roman" w:hAnsi="Times New Roman" w:cs="Times New Roman"/>
          <w:szCs w:val="28"/>
        </w:rPr>
        <w:t>С</w:t>
      </w:r>
      <w:r w:rsidR="000C633B">
        <w:rPr>
          <w:rFonts w:ascii="Times New Roman" w:hAnsi="Times New Roman" w:cs="Times New Roman"/>
          <w:szCs w:val="28"/>
        </w:rPr>
        <w:t>криншот кода программы</w:t>
      </w:r>
    </w:p>
    <w:p w14:paraId="56F70D80" w14:textId="16F3FC6A" w:rsidR="000C633B" w:rsidRPr="00766C35" w:rsidRDefault="00B64BFB" w:rsidP="000C633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FA5A924" wp14:editId="5C277F8A">
            <wp:simplePos x="0" y="0"/>
            <wp:positionH relativeFrom="margin">
              <wp:align>center</wp:align>
            </wp:positionH>
            <wp:positionV relativeFrom="paragraph">
              <wp:posOffset>90</wp:posOffset>
            </wp:positionV>
            <wp:extent cx="4581525" cy="4832985"/>
            <wp:effectExtent l="0" t="0" r="9525" b="571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633B">
        <w:rPr>
          <w:rFonts w:ascii="Times New Roman" w:hAnsi="Times New Roman" w:cs="Times New Roman"/>
          <w:szCs w:val="28"/>
        </w:rPr>
        <w:t xml:space="preserve">Рисунок 2.4 – </w:t>
      </w:r>
      <w:r w:rsidR="00F24F00">
        <w:rPr>
          <w:rFonts w:ascii="Times New Roman" w:hAnsi="Times New Roman" w:cs="Times New Roman"/>
          <w:szCs w:val="28"/>
        </w:rPr>
        <w:t>С</w:t>
      </w:r>
      <w:r w:rsidR="000C633B">
        <w:rPr>
          <w:rFonts w:ascii="Times New Roman" w:hAnsi="Times New Roman" w:cs="Times New Roman"/>
          <w:szCs w:val="28"/>
        </w:rPr>
        <w:t>криншот результата</w:t>
      </w:r>
      <w:r w:rsidR="00F24F00">
        <w:rPr>
          <w:rFonts w:ascii="Times New Roman" w:hAnsi="Times New Roman" w:cs="Times New Roman"/>
          <w:szCs w:val="28"/>
        </w:rPr>
        <w:t xml:space="preserve"> работы</w:t>
      </w:r>
      <w:r w:rsidR="000C633B">
        <w:rPr>
          <w:rFonts w:ascii="Times New Roman" w:hAnsi="Times New Roman" w:cs="Times New Roman"/>
          <w:szCs w:val="28"/>
        </w:rPr>
        <w:t xml:space="preserve"> программы</w:t>
      </w:r>
    </w:p>
    <w:p w14:paraId="1D740B8F" w14:textId="71898208" w:rsidR="000C633B" w:rsidRPr="00D1677F" w:rsidRDefault="00F24F00" w:rsidP="000C633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574C35" wp14:editId="21A651C3">
            <wp:simplePos x="0" y="0"/>
            <wp:positionH relativeFrom="column">
              <wp:posOffset>1467122</wp:posOffset>
            </wp:positionH>
            <wp:positionV relativeFrom="paragraph">
              <wp:posOffset>-1749</wp:posOffset>
            </wp:positionV>
            <wp:extent cx="3457143" cy="258095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33B">
        <w:rPr>
          <w:rFonts w:ascii="Times New Roman" w:hAnsi="Times New Roman" w:cs="Times New Roman"/>
          <w:szCs w:val="28"/>
        </w:rPr>
        <w:t xml:space="preserve">Рисунок 3.1 – </w:t>
      </w:r>
      <w:r>
        <w:rPr>
          <w:rFonts w:ascii="Times New Roman" w:hAnsi="Times New Roman" w:cs="Times New Roman"/>
          <w:szCs w:val="28"/>
        </w:rPr>
        <w:t>С</w:t>
      </w:r>
      <w:r w:rsidR="000C633B">
        <w:rPr>
          <w:rFonts w:ascii="Times New Roman" w:hAnsi="Times New Roman" w:cs="Times New Roman"/>
          <w:szCs w:val="28"/>
        </w:rPr>
        <w:t xml:space="preserve">криншот </w:t>
      </w:r>
      <w:r w:rsidR="00637C89">
        <w:rPr>
          <w:rFonts w:ascii="Times New Roman" w:hAnsi="Times New Roman" w:cs="Times New Roman"/>
          <w:szCs w:val="28"/>
        </w:rPr>
        <w:t>задания 3</w:t>
      </w:r>
    </w:p>
    <w:p w14:paraId="08E1248F" w14:textId="1750B138" w:rsidR="000C633B" w:rsidRPr="00D1677F" w:rsidRDefault="00BC62F0" w:rsidP="000C633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24C3841" wp14:editId="217001EE">
            <wp:simplePos x="0" y="0"/>
            <wp:positionH relativeFrom="margin">
              <wp:align>left</wp:align>
            </wp:positionH>
            <wp:positionV relativeFrom="paragraph">
              <wp:posOffset>-169</wp:posOffset>
            </wp:positionV>
            <wp:extent cx="5915025" cy="7074535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91" cy="707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3B">
        <w:rPr>
          <w:rFonts w:ascii="Times New Roman" w:hAnsi="Times New Roman" w:cs="Times New Roman"/>
          <w:szCs w:val="28"/>
        </w:rPr>
        <w:t xml:space="preserve">Рисунок 3.2 – </w:t>
      </w:r>
      <w:r>
        <w:rPr>
          <w:rFonts w:ascii="Times New Roman" w:hAnsi="Times New Roman" w:cs="Times New Roman"/>
          <w:szCs w:val="28"/>
        </w:rPr>
        <w:t>С</w:t>
      </w:r>
      <w:r w:rsidR="000C633B">
        <w:rPr>
          <w:rFonts w:ascii="Times New Roman" w:hAnsi="Times New Roman" w:cs="Times New Roman"/>
          <w:szCs w:val="28"/>
        </w:rPr>
        <w:t>криншот кода программы</w:t>
      </w:r>
    </w:p>
    <w:p w14:paraId="123899FE" w14:textId="202FD890" w:rsidR="000C633B" w:rsidRDefault="00BC62F0" w:rsidP="000C633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052C70B" wp14:editId="526CFDCA">
            <wp:simplePos x="0" y="0"/>
            <wp:positionH relativeFrom="margin">
              <wp:align>center</wp:align>
            </wp:positionH>
            <wp:positionV relativeFrom="paragraph">
              <wp:posOffset>142</wp:posOffset>
            </wp:positionV>
            <wp:extent cx="5178425" cy="4760595"/>
            <wp:effectExtent l="0" t="0" r="3175" b="190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3B">
        <w:rPr>
          <w:rFonts w:ascii="Times New Roman" w:hAnsi="Times New Roman" w:cs="Times New Roman"/>
          <w:szCs w:val="28"/>
        </w:rPr>
        <w:t>Рисунок 3.</w:t>
      </w:r>
      <w:r>
        <w:rPr>
          <w:rFonts w:ascii="Times New Roman" w:hAnsi="Times New Roman" w:cs="Times New Roman"/>
          <w:szCs w:val="28"/>
        </w:rPr>
        <w:t>3</w:t>
      </w:r>
      <w:r w:rsidR="000C633B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С</w:t>
      </w:r>
      <w:r w:rsidR="000C633B">
        <w:rPr>
          <w:rFonts w:ascii="Times New Roman" w:hAnsi="Times New Roman" w:cs="Times New Roman"/>
          <w:szCs w:val="28"/>
        </w:rPr>
        <w:t xml:space="preserve">криншот </w:t>
      </w:r>
      <w:r>
        <w:rPr>
          <w:rFonts w:ascii="Times New Roman" w:hAnsi="Times New Roman" w:cs="Times New Roman"/>
          <w:szCs w:val="28"/>
        </w:rPr>
        <w:t>кода</w:t>
      </w:r>
      <w:r w:rsidR="000C633B">
        <w:rPr>
          <w:rFonts w:ascii="Times New Roman" w:hAnsi="Times New Roman" w:cs="Times New Roman"/>
          <w:szCs w:val="28"/>
        </w:rPr>
        <w:t xml:space="preserve"> программы</w:t>
      </w:r>
    </w:p>
    <w:p w14:paraId="025BE892" w14:textId="7A87E690" w:rsidR="00BC62F0" w:rsidRPr="00D1677F" w:rsidRDefault="00BC62F0" w:rsidP="000C633B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9297779" wp14:editId="30263291">
            <wp:simplePos x="0" y="0"/>
            <wp:positionH relativeFrom="column">
              <wp:posOffset>851302</wp:posOffset>
            </wp:positionH>
            <wp:positionV relativeFrom="paragraph">
              <wp:posOffset>-65509</wp:posOffset>
            </wp:positionV>
            <wp:extent cx="4580890" cy="3806190"/>
            <wp:effectExtent l="0" t="0" r="0" b="381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8"/>
        </w:rPr>
        <w:t>Рисунок 3.4 – Скриншот результата работы программы</w:t>
      </w:r>
    </w:p>
    <w:p w14:paraId="20784D70" w14:textId="32D06A88" w:rsidR="000C633B" w:rsidRPr="008060DA" w:rsidRDefault="000C633B" w:rsidP="000C633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Вывод</w:t>
      </w:r>
      <w:r w:rsidRPr="008060DA">
        <w:rPr>
          <w:rFonts w:ascii="Times New Roman" w:hAnsi="Times New Roman" w:cs="Times New Roman"/>
          <w:szCs w:val="28"/>
        </w:rPr>
        <w:t>:</w:t>
      </w:r>
      <w:r>
        <w:rPr>
          <w:rFonts w:ascii="Times New Roman" w:hAnsi="Times New Roman" w:cs="Times New Roman"/>
          <w:szCs w:val="28"/>
        </w:rPr>
        <w:t xml:space="preserve"> освоены и применены  на практике дружественные функции, наследование классов, множественное наследование.</w:t>
      </w:r>
    </w:p>
    <w:sectPr w:rsidR="000C633B" w:rsidRPr="008060DA" w:rsidSect="009D679F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80069" w14:textId="77777777" w:rsidR="00A815E9" w:rsidRDefault="00A815E9" w:rsidP="009D679F">
      <w:pPr>
        <w:spacing w:line="240" w:lineRule="auto"/>
      </w:pPr>
      <w:r>
        <w:separator/>
      </w:r>
    </w:p>
  </w:endnote>
  <w:endnote w:type="continuationSeparator" w:id="0">
    <w:p w14:paraId="078DB10D" w14:textId="77777777" w:rsidR="00A815E9" w:rsidRDefault="00A815E9" w:rsidP="009D6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38F04" w14:textId="77777777" w:rsidR="00A815E9" w:rsidRDefault="00A815E9" w:rsidP="009D679F">
      <w:pPr>
        <w:spacing w:line="240" w:lineRule="auto"/>
      </w:pPr>
      <w:r>
        <w:separator/>
      </w:r>
    </w:p>
  </w:footnote>
  <w:footnote w:type="continuationSeparator" w:id="0">
    <w:p w14:paraId="5BB2A8D1" w14:textId="77777777" w:rsidR="00A815E9" w:rsidRDefault="00A815E9" w:rsidP="009D6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230094"/>
      <w:docPartObj>
        <w:docPartGallery w:val="Page Numbers (Top of Page)"/>
        <w:docPartUnique/>
      </w:docPartObj>
    </w:sdtPr>
    <w:sdtEndPr/>
    <w:sdtContent>
      <w:p w14:paraId="5DDB56EE" w14:textId="77777777" w:rsidR="009D679F" w:rsidRDefault="009D67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A2C167" w14:textId="77777777" w:rsidR="009D679F" w:rsidRDefault="009D679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F5D78"/>
    <w:multiLevelType w:val="hybridMultilevel"/>
    <w:tmpl w:val="2AB2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7F"/>
    <w:rsid w:val="00002B9C"/>
    <w:rsid w:val="00015978"/>
    <w:rsid w:val="00017CD7"/>
    <w:rsid w:val="00082379"/>
    <w:rsid w:val="000C633B"/>
    <w:rsid w:val="00127692"/>
    <w:rsid w:val="001E2EB5"/>
    <w:rsid w:val="00221935"/>
    <w:rsid w:val="003026A3"/>
    <w:rsid w:val="004B3D86"/>
    <w:rsid w:val="004E531C"/>
    <w:rsid w:val="00525C8D"/>
    <w:rsid w:val="006358F9"/>
    <w:rsid w:val="00637C89"/>
    <w:rsid w:val="0064406A"/>
    <w:rsid w:val="006B18A0"/>
    <w:rsid w:val="0081741F"/>
    <w:rsid w:val="00822347"/>
    <w:rsid w:val="00890AFA"/>
    <w:rsid w:val="009D679F"/>
    <w:rsid w:val="00A156E0"/>
    <w:rsid w:val="00A815E9"/>
    <w:rsid w:val="00AB377F"/>
    <w:rsid w:val="00B326C2"/>
    <w:rsid w:val="00B64BFB"/>
    <w:rsid w:val="00BA208F"/>
    <w:rsid w:val="00BC62F0"/>
    <w:rsid w:val="00C433F9"/>
    <w:rsid w:val="00C5380E"/>
    <w:rsid w:val="00C91F3E"/>
    <w:rsid w:val="00DE1726"/>
    <w:rsid w:val="00DE21AD"/>
    <w:rsid w:val="00E62EF2"/>
    <w:rsid w:val="00ED7264"/>
    <w:rsid w:val="00EE71A7"/>
    <w:rsid w:val="00F24F00"/>
    <w:rsid w:val="00F44FF6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6C42"/>
  <w15:chartTrackingRefBased/>
  <w15:docId w15:val="{731FB6B9-ECBB-49AB-B814-9D67B13D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 ТУСУР"/>
    <w:qFormat/>
    <w:rsid w:val="001E2EB5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_ТУСУР"/>
    <w:link w:val="a4"/>
    <w:qFormat/>
    <w:rsid w:val="00525C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_текст_ТУСУР Знак"/>
    <w:basedOn w:val="a0"/>
    <w:link w:val="a3"/>
    <w:rsid w:val="00525C8D"/>
    <w:rPr>
      <w:rFonts w:ascii="Times New Roman" w:hAnsi="Times New Roman"/>
      <w:sz w:val="28"/>
    </w:rPr>
  </w:style>
  <w:style w:type="paragraph" w:customStyle="1" w:styleId="a5">
    <w:name w:val="Заголовки_ТУСУР"/>
    <w:next w:val="a3"/>
    <w:link w:val="a6"/>
    <w:qFormat/>
    <w:rsid w:val="00F44FF6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Заголовки_ТУСУР Знак"/>
    <w:basedOn w:val="a0"/>
    <w:link w:val="a5"/>
    <w:rsid w:val="00F44FF6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E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679F"/>
    <w:rPr>
      <w:sz w:val="28"/>
    </w:rPr>
  </w:style>
  <w:style w:type="paragraph" w:styleId="aa">
    <w:name w:val="footer"/>
    <w:basedOn w:val="a"/>
    <w:link w:val="ab"/>
    <w:uiPriority w:val="99"/>
    <w:unhideWhenUsed/>
    <w:rsid w:val="009D67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679F"/>
    <w:rPr>
      <w:sz w:val="28"/>
    </w:rPr>
  </w:style>
  <w:style w:type="paragraph" w:styleId="ac">
    <w:name w:val="List Paragraph"/>
    <w:basedOn w:val="a"/>
    <w:uiPriority w:val="34"/>
    <w:qFormat/>
    <w:rsid w:val="000C633B"/>
    <w:pPr>
      <w:spacing w:after="600"/>
      <w:ind w:left="720" w:firstLine="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on\Desktop\study\3sem\&#1096;&#1072;&#1073;&#1083;&#1086;&#1085;__&#1086;&#1090;&#1095;&#1077;&#1090;_&#1058;&#1059;&#1057;&#1059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шаблон__отчет_ТУСУР.dotx</Template>
  <TotalTime>15</TotalTime>
  <Pages>14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16</cp:revision>
  <dcterms:created xsi:type="dcterms:W3CDTF">2021-01-12T11:29:00Z</dcterms:created>
  <dcterms:modified xsi:type="dcterms:W3CDTF">2021-01-12T11:44:00Z</dcterms:modified>
</cp:coreProperties>
</file>