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DF697" w14:textId="77777777" w:rsidR="0000376B" w:rsidRDefault="0000376B" w:rsidP="0000376B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E59CD9C" w14:textId="77777777" w:rsidR="0000376B" w:rsidRDefault="0000376B" w:rsidP="0000376B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31897A" w14:textId="77777777" w:rsidR="0000376B" w:rsidRDefault="0000376B" w:rsidP="0000376B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573E2D0" w14:textId="77777777" w:rsidR="0000376B" w:rsidRDefault="0000376B" w:rsidP="0000376B">
      <w:pPr>
        <w:pStyle w:val="a7"/>
        <w:spacing w:before="0" w:beforeAutospacing="0" w:after="300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Кафедра экономической математики, информатики и статистики (ЭМИС</w:t>
      </w:r>
      <w:r>
        <w:rPr>
          <w:color w:val="000000"/>
          <w:sz w:val="28"/>
          <w:szCs w:val="28"/>
        </w:rPr>
        <w:t>)</w:t>
      </w:r>
    </w:p>
    <w:p w14:paraId="59D12911" w14:textId="6DBB3D51" w:rsidR="0000376B" w:rsidRPr="00B67056" w:rsidRDefault="00BF71CE" w:rsidP="0000376B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ПЕРЕГРУЗКА ФУНКЦИЙ. ШАБЛОНЫ ФУНКЦИЙ.</w:t>
      </w:r>
    </w:p>
    <w:p w14:paraId="48215368" w14:textId="77777777" w:rsidR="0000376B" w:rsidRDefault="0000376B" w:rsidP="0000376B">
      <w:pPr>
        <w:pStyle w:val="a7"/>
        <w:spacing w:before="0" w:beforeAutospacing="0" w:after="120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по дисциплине «Объектно-ориентированное программирование»</w:t>
      </w:r>
    </w:p>
    <w:p w14:paraId="41899BA4" w14:textId="77777777" w:rsidR="0000376B" w:rsidRDefault="0000376B" w:rsidP="0000376B">
      <w:pPr>
        <w:pStyle w:val="a7"/>
        <w:spacing w:before="0" w:beforeAutospacing="0" w:after="1560" w:afterAutospacing="0" w:line="360" w:lineRule="auto"/>
        <w:ind w:left="6237" w:firstLine="0"/>
        <w:rPr>
          <w:color w:val="000000"/>
          <w:sz w:val="28"/>
          <w:szCs w:val="28"/>
        </w:rPr>
      </w:pPr>
      <w:r w:rsidRPr="006B7022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71DE964" wp14:editId="118F624B">
                <wp:simplePos x="0" y="0"/>
                <wp:positionH relativeFrom="page">
                  <wp:posOffset>3719505</wp:posOffset>
                </wp:positionH>
                <wp:positionV relativeFrom="paragraph">
                  <wp:posOffset>1944163</wp:posOffset>
                </wp:positionV>
                <wp:extent cx="1238241" cy="723332"/>
                <wp:effectExtent l="0" t="0" r="635" b="63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41" cy="723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2FC44" w14:textId="77777777" w:rsidR="0000376B" w:rsidRPr="00D519A3" w:rsidRDefault="0000376B" w:rsidP="0000376B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______</w:t>
                            </w:r>
                          </w:p>
                          <w:p w14:paraId="74B49E68" w14:textId="77777777" w:rsidR="0000376B" w:rsidRPr="00D519A3" w:rsidRDefault="0000376B" w:rsidP="0000376B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DE9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2.85pt;margin-top:153.1pt;width:97.5pt;height:56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" stroked="f">
                <v:textbox>
                  <w:txbxContent>
                    <w:p w14:paraId="51A2FC44" w14:textId="77777777" w:rsidR="0000376B" w:rsidRPr="00D519A3" w:rsidRDefault="0000376B" w:rsidP="0000376B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______</w:t>
                      </w:r>
                    </w:p>
                    <w:p w14:paraId="74B49E68" w14:textId="77777777" w:rsidR="0000376B" w:rsidRPr="00D519A3" w:rsidRDefault="0000376B" w:rsidP="0000376B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оценка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z w:val="28"/>
          <w:szCs w:val="28"/>
        </w:rPr>
        <w:t>Студент группы 549</w:t>
      </w:r>
      <w:r w:rsidRPr="00B67056">
        <w:rPr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4BA9D3B" wp14:editId="462EACEF">
            <wp:extent cx="781050" cy="31732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Баулин С.К.</w:t>
      </w:r>
      <w:r>
        <w:rPr>
          <w:color w:val="000000"/>
          <w:sz w:val="28"/>
          <w:szCs w:val="28"/>
        </w:rPr>
        <w:br/>
        <w:t>«__» ___________</w:t>
      </w:r>
      <w:r w:rsidRPr="00B67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2020 г.</w:t>
      </w:r>
      <w:r>
        <w:rPr>
          <w:color w:val="000000"/>
          <w:sz w:val="28"/>
          <w:szCs w:val="28"/>
        </w:rPr>
        <w:br/>
      </w:r>
      <w:r w:rsidRPr="003B21D8">
        <w:rPr>
          <w:color w:val="000000"/>
          <w:sz w:val="28"/>
          <w:szCs w:val="28"/>
        </w:rPr>
        <w:t xml:space="preserve">Кандидат физико-математических наук, доцент кафедры ЭМИС _______ Шельмина Е. А. </w:t>
      </w:r>
      <w:r>
        <w:rPr>
          <w:color w:val="000000"/>
          <w:sz w:val="28"/>
          <w:szCs w:val="28"/>
        </w:rPr>
        <w:t>«__» ___________ 2020</w:t>
      </w:r>
      <w:r w:rsidRPr="00301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</w:p>
    <w:p w14:paraId="5724BAC5" w14:textId="77777777" w:rsidR="0000376B" w:rsidRPr="006B7022" w:rsidRDefault="0000376B" w:rsidP="0000376B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2020</w:t>
      </w:r>
    </w:p>
    <w:p w14:paraId="534869D0" w14:textId="432C48E2" w:rsidR="004B3D86" w:rsidRDefault="001E2EB5" w:rsidP="00ED7264">
      <w:pPr>
        <w:pStyle w:val="a5"/>
      </w:pPr>
      <w:r>
        <w:lastRenderedPageBreak/>
        <w:t>Лабораторная работа №</w:t>
      </w:r>
      <w:r w:rsidR="00BF71CE">
        <w:t>3</w:t>
      </w:r>
    </w:p>
    <w:p w14:paraId="1C1045AE" w14:textId="354A7C32" w:rsidR="001E2EB5" w:rsidRDefault="00BF71CE" w:rsidP="00ED7264">
      <w:pPr>
        <w:pStyle w:val="a5"/>
      </w:pPr>
      <w:r>
        <w:t>Перегрузка функций. Шаблоны функций.</w:t>
      </w:r>
    </w:p>
    <w:p w14:paraId="374DD404" w14:textId="058B6B0D" w:rsidR="001E2EB5" w:rsidRDefault="001E2EB5" w:rsidP="00F44FF6">
      <w:pPr>
        <w:pStyle w:val="a5"/>
      </w:pPr>
      <w:r>
        <w:t>Цель работы</w:t>
      </w:r>
    </w:p>
    <w:p w14:paraId="50967FE1" w14:textId="584F78AA" w:rsidR="00BF71CE" w:rsidRPr="00BF71CE" w:rsidRDefault="00BF71CE" w:rsidP="00BF71CE">
      <w:pPr>
        <w:pStyle w:val="a3"/>
      </w:pPr>
      <w:r>
        <w:t>Ознакомиться с возможностью перегрузки функций и научиться применять полученные знания на практике. Научиться использовать шаблоны функций и функции с переменным количеством параметров.</w:t>
      </w:r>
    </w:p>
    <w:p w14:paraId="3FCB72F2" w14:textId="7BD4E467" w:rsidR="001E2EB5" w:rsidRDefault="001E2EB5" w:rsidP="00ED7264">
      <w:pPr>
        <w:pStyle w:val="a5"/>
      </w:pPr>
      <w:r>
        <w:t>Краткий теоретический материал</w:t>
      </w:r>
    </w:p>
    <w:p w14:paraId="2E128BE6" w14:textId="77777777" w:rsidR="00BF71CE" w:rsidRDefault="00BF71CE" w:rsidP="00BF71CE">
      <w:pPr>
        <w:pStyle w:val="a3"/>
      </w:pPr>
      <w:r>
        <w:t>Каждая программа на C++ – это совокупность функций, каждая из которых должна быть определена или описана до её использования в конкретном модуле программы. Рассмотрим более сложные примеры использования функций.</w:t>
      </w:r>
    </w:p>
    <w:p w14:paraId="125E316E" w14:textId="77777777" w:rsidR="00BF71CE" w:rsidRDefault="00BF71CE" w:rsidP="00BF71CE">
      <w:pPr>
        <w:pStyle w:val="a3"/>
      </w:pPr>
      <w:r>
        <w:t>Перегрузка функций</w:t>
      </w:r>
    </w:p>
    <w:p w14:paraId="4DE49118" w14:textId="77777777" w:rsidR="00BF71CE" w:rsidRDefault="00BF71CE" w:rsidP="00BF71CE">
      <w:pPr>
        <w:pStyle w:val="a3"/>
      </w:pPr>
      <w:r>
        <w:t>Перегрузкой функций называется использование нескольких функций с одним и тем же именем, но с различными списками параметров. Перегруженные функции должны отличаться друг от друга либо типом хотя бы одного параметра, либо количеством параметров, либо и тем и другим одновременно. Перегрузка является видом полиморфизма и применяется в тех случаях, когда одно и то же по смыслу действие реализуется по-разному для различных типов или структур данных. Компилятор сам определяет, какой именно вариант функции вызвать, руководствуясь списком аргументов.</w:t>
      </w:r>
    </w:p>
    <w:p w14:paraId="76FDA8F4" w14:textId="77777777" w:rsidR="00BF71CE" w:rsidRDefault="00BF71CE" w:rsidP="00BF71CE">
      <w:pPr>
        <w:pStyle w:val="a3"/>
      </w:pPr>
      <w:r>
        <w:t>Если же алгоритм не зависит от типа данных, лучше реализовать его не в виде группы перегруженных функций для различных типов, а в виде шаблона функции. В этом случае компилятор сам сгенерирует текст функции для конкретных типов данных, с которыми выполняется вызов, и программисту не придется поддерживать несколько практически одинаковых функций.</w:t>
      </w:r>
    </w:p>
    <w:p w14:paraId="63323775" w14:textId="77777777" w:rsidR="00BF71CE" w:rsidRDefault="00BF71CE" w:rsidP="00BF71CE">
      <w:pPr>
        <w:pStyle w:val="a3"/>
      </w:pPr>
      <w:r>
        <w:t>Небольшие перегруженные функции удобно применять при отладке программ.</w:t>
      </w:r>
    </w:p>
    <w:p w14:paraId="767B41D8" w14:textId="77777777" w:rsidR="00BF71CE" w:rsidRDefault="00BF71CE" w:rsidP="00BF71CE">
      <w:pPr>
        <w:pStyle w:val="a3"/>
      </w:pPr>
      <w:r>
        <w:lastRenderedPageBreak/>
        <w:t>При написании перегруженных функций основное внимание следует обращать на то, чтобы в процессе поиска нужного варианта функции по ее вызову не возникало неоднозначности.</w:t>
      </w:r>
    </w:p>
    <w:p w14:paraId="39871C2F" w14:textId="77777777" w:rsidR="00BF71CE" w:rsidRDefault="00BF71CE" w:rsidP="00BF71CE">
      <w:pPr>
        <w:pStyle w:val="a3"/>
      </w:pPr>
      <w:r>
        <w:t>Неоднозначность может возникнуть по нескольким причинам. Во-первых, из-за преобразований типов, которые компилятор выполняет по умолчанию. Их смысл сводится к тому, что более короткие типы преобразуются в более длинные. Если соответствие между формальными параметрами и аргументами функции на одном и том же этапе может быть получено более чем одним способом, вызов считается неоднозначным и выдается сообщение об ошибке.</w:t>
      </w:r>
    </w:p>
    <w:p w14:paraId="314B2AAC" w14:textId="7E976A6F" w:rsidR="00BF71CE" w:rsidRDefault="00BF71CE" w:rsidP="00BF71CE">
      <w:pPr>
        <w:pStyle w:val="a3"/>
      </w:pPr>
      <w:r>
        <w:t>Неоднозначность может также возникнуть из-за параметров по умолчанию и ссылок.</w:t>
      </w:r>
    </w:p>
    <w:p w14:paraId="7A07D519" w14:textId="77777777" w:rsidR="00BF71CE" w:rsidRDefault="00BF71CE" w:rsidP="00BF71CE">
      <w:pPr>
        <w:pStyle w:val="a3"/>
      </w:pPr>
      <w:r>
        <w:t>Преимущества перегрузки функции:</w:t>
      </w:r>
    </w:p>
    <w:p w14:paraId="7194EF54" w14:textId="77777777" w:rsidR="00BF71CE" w:rsidRDefault="00BF71CE" w:rsidP="00BF71CE">
      <w:pPr>
        <w:pStyle w:val="a3"/>
        <w:numPr>
          <w:ilvl w:val="0"/>
          <w:numId w:val="2"/>
        </w:numPr>
      </w:pPr>
      <w:r>
        <w:t>перегрузка функций улучшает удобочитаемость программ;</w:t>
      </w:r>
    </w:p>
    <w:p w14:paraId="79AE58DB" w14:textId="77777777" w:rsidR="00BF71CE" w:rsidRDefault="00BF71CE" w:rsidP="00BF71CE">
      <w:pPr>
        <w:pStyle w:val="a3"/>
        <w:numPr>
          <w:ilvl w:val="0"/>
          <w:numId w:val="2"/>
        </w:numPr>
      </w:pPr>
      <w:r>
        <w:t>перегрузка функций C++ позволяет программам определять несколько функций с одним и тем же именем;</w:t>
      </w:r>
    </w:p>
    <w:p w14:paraId="3093C6C4" w14:textId="77777777" w:rsidR="00BF71CE" w:rsidRDefault="00BF71CE" w:rsidP="00BF71CE">
      <w:pPr>
        <w:pStyle w:val="a3"/>
        <w:numPr>
          <w:ilvl w:val="0"/>
          <w:numId w:val="2"/>
        </w:numPr>
      </w:pPr>
      <w:r>
        <w:t>перегруженные функции возвращают значения одинакового типа, но могут отличаться количеством и типом параметров;</w:t>
      </w:r>
    </w:p>
    <w:p w14:paraId="303D14C3" w14:textId="77777777" w:rsidR="00BF71CE" w:rsidRDefault="00BF71CE" w:rsidP="00BF71CE">
      <w:pPr>
        <w:pStyle w:val="a3"/>
        <w:numPr>
          <w:ilvl w:val="0"/>
          <w:numId w:val="2"/>
        </w:numPr>
      </w:pPr>
      <w:r>
        <w:t>перегрузка функций упрощает задачу программистов, требуя, чтобы они помнили только одно имя функции, но тогда они должны знать, какая комбинация параметров соответствует какой функции.</w:t>
      </w:r>
    </w:p>
    <w:p w14:paraId="32524239" w14:textId="77777777" w:rsidR="00BF71CE" w:rsidRDefault="00BF71CE" w:rsidP="00BF71CE">
      <w:pPr>
        <w:pStyle w:val="a3"/>
      </w:pPr>
      <w:r>
        <w:t xml:space="preserve"> Рекурсивные функции</w:t>
      </w:r>
    </w:p>
    <w:p w14:paraId="1B342558" w14:textId="77777777" w:rsidR="00BF71CE" w:rsidRDefault="00BF71CE" w:rsidP="00BF71CE">
      <w:pPr>
        <w:pStyle w:val="a3"/>
      </w:pPr>
      <w:r>
        <w:t>Любая функция в программе на C++ может вызываться рекурсивно. При этом в стеке выделяется новый участок памяти для размещения копий параметров, а также автоматических и регистровых переменных, поэтому предыдущее состояние выполняемой функции сохраняется, и к нему впоследствии можно вернуться (так и произойдет, если только ваша программа где-нибудь не зависнет).</w:t>
      </w:r>
    </w:p>
    <w:p w14:paraId="41A76904" w14:textId="77777777" w:rsidR="00BF71CE" w:rsidRDefault="00BF71CE" w:rsidP="00BF71CE">
      <w:pPr>
        <w:pStyle w:val="a3"/>
      </w:pPr>
      <w:r>
        <w:lastRenderedPageBreak/>
        <w:t>Различают прямую и косвенную рекурсию. Функция называется косвенно-рекурсивной в том случае, если она содержит обращение к другой функции, содержащей прямой или косвенный вызов определяемой первой функции. Если в теле функции используется явный вызов этой же функции, то это прямая рекурсия.</w:t>
      </w:r>
    </w:p>
    <w:p w14:paraId="6B8FF512" w14:textId="77777777" w:rsidR="00BF71CE" w:rsidRDefault="00BF71CE" w:rsidP="00BF71CE">
      <w:pPr>
        <w:pStyle w:val="a3"/>
      </w:pPr>
      <w:r>
        <w:t>Однако у рекурсии есть и недостатки: во-первых, такую программу труднее отлаживать, поскольку требуется контролировать глубину рекурсивного обращения, во-вторых, при большой глубине стек может переполниться, а в-третьих, использование рекурсии повышает</w:t>
      </w:r>
    </w:p>
    <w:p w14:paraId="4663091F" w14:textId="736EA063" w:rsidR="00BF71CE" w:rsidRDefault="00BF71CE" w:rsidP="00BF71CE">
      <w:pPr>
        <w:pStyle w:val="a3"/>
      </w:pPr>
      <w:r>
        <w:t>Шаблоны функций</w:t>
      </w:r>
    </w:p>
    <w:p w14:paraId="2284816B" w14:textId="77777777" w:rsidR="00BF71CE" w:rsidRDefault="00BF71CE" w:rsidP="00BF71CE">
      <w:pPr>
        <w:pStyle w:val="a3"/>
      </w:pPr>
      <w:r>
        <w:t>Цель введения шаблонов функций – автоматизация создания функций, которые могут обрабатывать разнотипные данные. В отличие от механизма перегрузки, когда для каждой сигнатуры определяется своя функция, шаблон семейства функций определяется один раз. Шаблон располагается перед main.</w:t>
      </w:r>
    </w:p>
    <w:p w14:paraId="6A13DF50" w14:textId="77777777" w:rsidR="00BF71CE" w:rsidRDefault="00BF71CE" w:rsidP="00BF71CE">
      <w:pPr>
        <w:pStyle w:val="a3"/>
      </w:pPr>
      <w:r>
        <w:t>template &lt;class type&gt;</w:t>
      </w:r>
    </w:p>
    <w:p w14:paraId="7D83330E" w14:textId="77777777" w:rsidR="00BF71CE" w:rsidRDefault="00BF71CE" w:rsidP="00BF71CE">
      <w:pPr>
        <w:pStyle w:val="a3"/>
      </w:pPr>
      <w:r>
        <w:t>type имя_функции (список_формальных_параметров)</w:t>
      </w:r>
    </w:p>
    <w:p w14:paraId="2210F2C6" w14:textId="77777777" w:rsidR="00BF71CE" w:rsidRDefault="00BF71CE" w:rsidP="00BF71CE">
      <w:pPr>
        <w:pStyle w:val="a3"/>
      </w:pPr>
      <w:r>
        <w:t>{</w:t>
      </w:r>
    </w:p>
    <w:p w14:paraId="164D6D08" w14:textId="77777777" w:rsidR="00BF71CE" w:rsidRDefault="00BF71CE" w:rsidP="00BF71CE">
      <w:pPr>
        <w:pStyle w:val="a3"/>
      </w:pPr>
      <w:r>
        <w:t>тело функции</w:t>
      </w:r>
    </w:p>
    <w:p w14:paraId="7DE8EBC5" w14:textId="77777777" w:rsidR="00BF71CE" w:rsidRDefault="00BF71CE" w:rsidP="00BF71CE">
      <w:pPr>
        <w:pStyle w:val="a3"/>
      </w:pPr>
      <w:r>
        <w:t>}</w:t>
      </w:r>
    </w:p>
    <w:p w14:paraId="11DB13F8" w14:textId="760BFA0F" w:rsidR="00BF71CE" w:rsidRDefault="00BF71CE" w:rsidP="00BF71CE">
      <w:pPr>
        <w:pStyle w:val="a3"/>
      </w:pPr>
      <w:r>
        <w:t>Здесь type – любой корректный идентификатор, который автоматически заменяется компилятором на любой стандартный тип.</w:t>
      </w:r>
    </w:p>
    <w:p w14:paraId="16B0E7FB" w14:textId="77777777" w:rsidR="00BF71CE" w:rsidRDefault="00BF71CE" w:rsidP="00BF71CE">
      <w:pPr>
        <w:pStyle w:val="a3"/>
      </w:pPr>
      <w:r>
        <w:t>При использовании шаблонов уже нет необходимости готовить заранее все варианты функций с перегруженным именем. Компилятор автоматически, анализируя вызовы функций в тексте программы, формирует необходимые определения именно для таких типов параметров, которые использованы в обращениях. Дальнейшая обработка выполняется так же, как и для перегруженных функций.</w:t>
      </w:r>
    </w:p>
    <w:p w14:paraId="3781624B" w14:textId="77777777" w:rsidR="00BF71CE" w:rsidRDefault="00BF71CE" w:rsidP="00BF71CE">
      <w:pPr>
        <w:pStyle w:val="a3"/>
      </w:pPr>
      <w:r>
        <w:t>Основные свойства параметров шаблона:</w:t>
      </w:r>
    </w:p>
    <w:p w14:paraId="3D0AF799" w14:textId="77777777" w:rsidR="00BF71CE" w:rsidRDefault="00BF71CE" w:rsidP="00BF71CE">
      <w:pPr>
        <w:pStyle w:val="a3"/>
      </w:pPr>
      <w:r>
        <w:lastRenderedPageBreak/>
        <w:t>1. Имена параметров шаблона должны быть уникальными всем определении шаблона.</w:t>
      </w:r>
    </w:p>
    <w:p w14:paraId="14164C7F" w14:textId="77777777" w:rsidR="00BF71CE" w:rsidRDefault="00BF71CE" w:rsidP="00BF71CE">
      <w:pPr>
        <w:pStyle w:val="a3"/>
      </w:pPr>
      <w:r>
        <w:t>2. Список параметров шаблона функции не может быть пустым, так как при этом теряется возможность параметризации и шаблон функции становиться обычным определением конкретной функции.</w:t>
      </w:r>
    </w:p>
    <w:p w14:paraId="1E7A8C23" w14:textId="77777777" w:rsidR="00BF71CE" w:rsidRDefault="00BF71CE" w:rsidP="00BF71CE">
      <w:pPr>
        <w:pStyle w:val="a3"/>
      </w:pPr>
      <w:r>
        <w:t>3. В списке параметров шаблона функции может быть несколько параметров. Каждый из них должен начинаться со служебного слова class.</w:t>
      </w:r>
    </w:p>
    <w:p w14:paraId="76C577B6" w14:textId="77777777" w:rsidR="00BF71CE" w:rsidRPr="00BF71CE" w:rsidRDefault="00BF71CE" w:rsidP="00BF71CE">
      <w:pPr>
        <w:pStyle w:val="a3"/>
        <w:rPr>
          <w:lang w:val="en-US"/>
        </w:rPr>
      </w:pPr>
      <w:r>
        <w:t>Допустимый</w:t>
      </w:r>
      <w:r w:rsidRPr="00BF71CE">
        <w:rPr>
          <w:lang w:val="en-US"/>
        </w:rPr>
        <w:t xml:space="preserve"> </w:t>
      </w:r>
      <w:r>
        <w:t>заголовок</w:t>
      </w:r>
      <w:r w:rsidRPr="00BF71CE">
        <w:rPr>
          <w:lang w:val="en-US"/>
        </w:rPr>
        <w:t xml:space="preserve"> </w:t>
      </w:r>
      <w:r>
        <w:t>шаблона</w:t>
      </w:r>
      <w:r w:rsidRPr="00BF71CE">
        <w:rPr>
          <w:lang w:val="en-US"/>
        </w:rPr>
        <w:t>:</w:t>
      </w:r>
    </w:p>
    <w:p w14:paraId="436356CC" w14:textId="77777777" w:rsidR="00BF71CE" w:rsidRPr="00BF71CE" w:rsidRDefault="00BF71CE" w:rsidP="00BF71CE">
      <w:pPr>
        <w:pStyle w:val="a3"/>
        <w:rPr>
          <w:lang w:val="en-US"/>
        </w:rPr>
      </w:pPr>
      <w:r w:rsidRPr="00BF71CE">
        <w:rPr>
          <w:lang w:val="en-US"/>
        </w:rPr>
        <w:t>template &lt;class type1, class type2&gt;</w:t>
      </w:r>
    </w:p>
    <w:p w14:paraId="5718ECA5" w14:textId="77777777" w:rsidR="00BF71CE" w:rsidRDefault="00BF71CE" w:rsidP="00BF71CE">
      <w:pPr>
        <w:pStyle w:val="a3"/>
      </w:pPr>
      <w:r>
        <w:t>Соответственно, неверен заголовок:</w:t>
      </w:r>
    </w:p>
    <w:p w14:paraId="6925952E" w14:textId="77777777" w:rsidR="00BF71CE" w:rsidRDefault="00BF71CE" w:rsidP="00BF71CE">
      <w:pPr>
        <w:pStyle w:val="a3"/>
      </w:pPr>
      <w:r>
        <w:t>template &lt;class type1, type2, type3&gt;</w:t>
      </w:r>
    </w:p>
    <w:p w14:paraId="03427879" w14:textId="3E442C66" w:rsidR="00BF71CE" w:rsidRPr="00BF71CE" w:rsidRDefault="00BF71CE" w:rsidP="00BF71CE">
      <w:pPr>
        <w:pStyle w:val="a3"/>
      </w:pPr>
      <w:r>
        <w:t>4. Недопустимо использовать в заголовке шаблона параметры с одинаковыми именами, т.е.</w:t>
      </w:r>
      <w:r>
        <w:t xml:space="preserve"> </w:t>
      </w:r>
      <w:r>
        <w:t>ошибочен</w:t>
      </w:r>
      <w:r w:rsidRPr="00BF71CE">
        <w:t xml:space="preserve"> </w:t>
      </w:r>
      <w:r>
        <w:t>такой</w:t>
      </w:r>
      <w:r w:rsidRPr="00BF71CE">
        <w:t xml:space="preserve"> </w:t>
      </w:r>
      <w:r>
        <w:t>заголовок</w:t>
      </w:r>
      <w:r w:rsidRPr="00BF71CE">
        <w:t>:</w:t>
      </w:r>
    </w:p>
    <w:p w14:paraId="33B4019E" w14:textId="77777777" w:rsidR="00BF71CE" w:rsidRPr="00BF71CE" w:rsidRDefault="00BF71CE" w:rsidP="00BF71CE">
      <w:pPr>
        <w:pStyle w:val="a3"/>
        <w:rPr>
          <w:lang w:val="en-US"/>
        </w:rPr>
      </w:pPr>
      <w:r w:rsidRPr="00BF71CE">
        <w:rPr>
          <w:lang w:val="en-US"/>
        </w:rPr>
        <w:t>template &lt;class type1, class type1, class type1&gt;</w:t>
      </w:r>
    </w:p>
    <w:p w14:paraId="203D20E9" w14:textId="77777777" w:rsidR="00BF71CE" w:rsidRDefault="00BF71CE" w:rsidP="00BF71CE">
      <w:pPr>
        <w:pStyle w:val="a3"/>
      </w:pPr>
      <w:r>
        <w:t>Функции с переменным количеством параметров</w:t>
      </w:r>
    </w:p>
    <w:p w14:paraId="60BFF6C8" w14:textId="77777777" w:rsidR="00BF71CE" w:rsidRDefault="00BF71CE" w:rsidP="00BF71CE">
      <w:pPr>
        <w:pStyle w:val="a3"/>
      </w:pPr>
      <w:r>
        <w:t>В C++ допустимы функции, у которых количество параметров при компиляции определения функции не определено. Кроме того, могут быть неизвестными и типы параметров. Количество и типы параметров становятся известными только в момент вызова функции, когда явно задан список фактических параметров. При определении и описании таких функций спецификация формальных параметров заканчивается многоточием:</w:t>
      </w:r>
    </w:p>
    <w:p w14:paraId="0FE81606" w14:textId="77777777" w:rsidR="00BF71CE" w:rsidRDefault="00BF71CE" w:rsidP="00BF71CE">
      <w:pPr>
        <w:pStyle w:val="a3"/>
      </w:pPr>
      <w:r>
        <w:t>тип имя (список_явных_параметров, ...);</w:t>
      </w:r>
    </w:p>
    <w:p w14:paraId="3671551B" w14:textId="77777777" w:rsidR="00BF71CE" w:rsidRDefault="00BF71CE" w:rsidP="00BF71CE">
      <w:pPr>
        <w:pStyle w:val="a3"/>
      </w:pPr>
      <w:r>
        <w:t>Каждая функция с переменным списком параметров должна иметь один из двух механизмов определения их количества и типов.</w:t>
      </w:r>
    </w:p>
    <w:p w14:paraId="45A51B44" w14:textId="77777777" w:rsidR="00BF71CE" w:rsidRDefault="00BF71CE" w:rsidP="00BF71CE">
      <w:pPr>
        <w:pStyle w:val="a3"/>
      </w:pPr>
      <w:r>
        <w:t xml:space="preserve">Первый подход предполагает добавление в конец списка реально использованных, необязательных, фактических параметров специального параметра-индикатора с уникальным значением которое будет сигнализировать об окончании списка. В теле функции параметры </w:t>
      </w:r>
      <w:r>
        <w:lastRenderedPageBreak/>
        <w:t>перебираются, и их значение сравнивается с заранее известным концевым признаком.</w:t>
      </w:r>
    </w:p>
    <w:p w14:paraId="1490B210" w14:textId="77777777" w:rsidR="00BF71CE" w:rsidRDefault="00BF71CE" w:rsidP="00BF71CE">
      <w:pPr>
        <w:pStyle w:val="a3"/>
      </w:pPr>
      <w:r>
        <w:t>Второй подход предусматривает передачу в функцию значения реального количества используемых фактических параметров, которые передаются с помощью одного из обязательных параметров.</w:t>
      </w:r>
    </w:p>
    <w:p w14:paraId="44851AA5" w14:textId="58681B39" w:rsidR="00BF71CE" w:rsidRDefault="00BF71CE" w:rsidP="00BF71CE">
      <w:pPr>
        <w:pStyle w:val="a3"/>
      </w:pPr>
      <w:r>
        <w:t>В обоих случаях переход от одного фактического параметра к другому выполняется с помощью указателей (с использованием адресной арифметики).</w:t>
      </w:r>
    </w:p>
    <w:p w14:paraId="5ACED824" w14:textId="77777777" w:rsidR="00BF71CE" w:rsidRDefault="00BF71CE" w:rsidP="00BF71CE">
      <w:pPr>
        <w:pStyle w:val="a3"/>
      </w:pPr>
      <w:r>
        <w:t>Признаком окончания списка фактических параметров служит параметр с нулевым значением.</w:t>
      </w:r>
    </w:p>
    <w:p w14:paraId="2CE92F34" w14:textId="5287A8A7" w:rsidR="00BF71CE" w:rsidRPr="00BF71CE" w:rsidRDefault="00BF71CE" w:rsidP="00BF71CE">
      <w:pPr>
        <w:pStyle w:val="a3"/>
      </w:pPr>
      <w:r>
        <w:t>Чтобы функция с переменным количеством параметров воспринимала параметры различных типов, то для однотипных параметров необходимо передавать информацию функции с помощью обязательного дополнительного параметра.</w:t>
      </w:r>
    </w:p>
    <w:p w14:paraId="7B05916A" w14:textId="395DDEB1" w:rsidR="001E2EB5" w:rsidRDefault="001E2EB5" w:rsidP="00ED7264">
      <w:pPr>
        <w:pStyle w:val="a5"/>
      </w:pPr>
      <w:r>
        <w:t>Задания</w:t>
      </w:r>
    </w:p>
    <w:p w14:paraId="613505D7" w14:textId="21C4557F" w:rsidR="00BF71CE" w:rsidRDefault="00BF71CE" w:rsidP="00BF71CE">
      <w:pPr>
        <w:pStyle w:val="a3"/>
      </w:pPr>
      <w:r>
        <w:t xml:space="preserve">Задание 1. </w:t>
      </w:r>
      <w:r>
        <w:t>Определить функцию, возвращающую количество дней до конца месяца. Выполнить перегрузку функции для следующих типов параметров: Структура «дата» (год, месяц, день). Три целочисленных параметра: год, месяц, день. Два целочисленных параметра: месяц, день (считать передаваемые числа датой текущего года).</w:t>
      </w:r>
    </w:p>
    <w:p w14:paraId="0410A515" w14:textId="3F3781F4" w:rsidR="008B247E" w:rsidRPr="00BF71CE" w:rsidRDefault="008B247E" w:rsidP="00BF71CE">
      <w:pPr>
        <w:pStyle w:val="a3"/>
      </w:pPr>
      <w:r>
        <w:t xml:space="preserve">Задание 2. </w:t>
      </w:r>
      <w:r>
        <w:t>На основе задания 1 построить шаблон функции</w:t>
      </w:r>
    </w:p>
    <w:p w14:paraId="1FA8981B" w14:textId="4ADAFA3B" w:rsidR="001E2EB5" w:rsidRDefault="001E2EB5" w:rsidP="00ED7264">
      <w:pPr>
        <w:pStyle w:val="a5"/>
      </w:pPr>
      <w:r>
        <w:t>Ход работы</w:t>
      </w:r>
    </w:p>
    <w:p w14:paraId="4DBE7A0E" w14:textId="11556792" w:rsidR="008829D3" w:rsidRPr="008955FD" w:rsidRDefault="008829D3" w:rsidP="008829D3">
      <w:pPr>
        <w:pStyle w:val="a3"/>
      </w:pPr>
      <w:r>
        <w:t xml:space="preserve">Задание 1. Код и результат выполненного задания </w:t>
      </w:r>
      <w:r w:rsidR="005C4E3B">
        <w:t>показаны на рисунках 1 –</w:t>
      </w:r>
      <w:r w:rsidR="008955FD" w:rsidRPr="008955FD">
        <w:t xml:space="preserve"> </w:t>
      </w:r>
      <w:r w:rsidR="008955FD">
        <w:t>3</w:t>
      </w:r>
    </w:p>
    <w:p w14:paraId="03F5C3A8" w14:textId="18F83131" w:rsidR="005C4E3B" w:rsidRPr="008955FD" w:rsidRDefault="005C4E3B" w:rsidP="008829D3">
      <w:pPr>
        <w:pStyle w:val="a3"/>
      </w:pPr>
      <w:r>
        <w:t xml:space="preserve">Задание 2. </w:t>
      </w:r>
      <w:r>
        <w:t>Код и результат выполненного задания показаны на рисунк</w:t>
      </w:r>
      <w:r w:rsidR="008955FD">
        <w:t>е 4</w:t>
      </w:r>
    </w:p>
    <w:p w14:paraId="21DFFC62" w14:textId="0483DAE7" w:rsidR="001E2EB5" w:rsidRDefault="001E2EB5" w:rsidP="00ED7264">
      <w:pPr>
        <w:pStyle w:val="a5"/>
      </w:pPr>
      <w:r>
        <w:t>Вывод</w:t>
      </w:r>
    </w:p>
    <w:p w14:paraId="77ABE415" w14:textId="542D6CC2" w:rsidR="008955FD" w:rsidRPr="00BF71CE" w:rsidRDefault="008955FD" w:rsidP="008955FD">
      <w:pPr>
        <w:pStyle w:val="a3"/>
      </w:pPr>
      <w:r>
        <w:t>Ознаком</w:t>
      </w:r>
      <w:r>
        <w:t>лены</w:t>
      </w:r>
      <w:r>
        <w:t xml:space="preserve"> с возможностью перегрузки функций и научиться применять полученные знания на практике. Науч</w:t>
      </w:r>
      <w:r>
        <w:t>ены</w:t>
      </w:r>
      <w:r>
        <w:t xml:space="preserve"> использовать шаблоны функций и функции с переменным количеством параметров.</w:t>
      </w:r>
    </w:p>
    <w:p w14:paraId="517188F0" w14:textId="734CBE5D" w:rsidR="008955FD" w:rsidRDefault="008955FD" w:rsidP="008955FD">
      <w:pPr>
        <w:pStyle w:val="a3"/>
        <w:jc w:val="center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59FDFA" wp14:editId="3FC14B1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678434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8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Рисунок 1 – Скриншот перегрузки функции для структуры </w:t>
      </w:r>
      <w:r>
        <w:rPr>
          <w:lang w:val="en-US"/>
        </w:rPr>
        <w:t>date</w:t>
      </w:r>
    </w:p>
    <w:p w14:paraId="622FE979" w14:textId="4E7F37F1" w:rsidR="008955FD" w:rsidRDefault="008955FD" w:rsidP="008955FD">
      <w:pPr>
        <w:pStyle w:val="a3"/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A86EA1" wp14:editId="6AE94E5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868870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8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2 – Скриншот кода задания 1</w:t>
      </w:r>
    </w:p>
    <w:p w14:paraId="019200DB" w14:textId="487AE1D2" w:rsidR="008955FD" w:rsidRDefault="008955FD" w:rsidP="008955FD">
      <w:pPr>
        <w:pStyle w:val="a3"/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B281DB8" wp14:editId="67FA2E35">
            <wp:simplePos x="0" y="0"/>
            <wp:positionH relativeFrom="margin">
              <wp:align>center</wp:align>
            </wp:positionH>
            <wp:positionV relativeFrom="paragraph">
              <wp:posOffset>2916555</wp:posOffset>
            </wp:positionV>
            <wp:extent cx="5420995" cy="5819775"/>
            <wp:effectExtent l="0" t="0" r="825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07B98C6" wp14:editId="3D10C5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09975" cy="26384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3 – Скриншот результата задания 1</w:t>
      </w:r>
    </w:p>
    <w:p w14:paraId="348163B0" w14:textId="491DA1D0" w:rsidR="008955FD" w:rsidRPr="008955FD" w:rsidRDefault="008955FD" w:rsidP="008955FD">
      <w:pPr>
        <w:pStyle w:val="a3"/>
        <w:jc w:val="center"/>
      </w:pPr>
      <w:r>
        <w:t>Рисунок 4 – Скриншот выполненного задания 2</w:t>
      </w:r>
    </w:p>
    <w:sectPr w:rsidR="008955FD" w:rsidRPr="008955FD" w:rsidSect="009D679F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B28EA" w14:textId="77777777" w:rsidR="00846501" w:rsidRDefault="00846501" w:rsidP="009D679F">
      <w:pPr>
        <w:spacing w:line="240" w:lineRule="auto"/>
      </w:pPr>
      <w:r>
        <w:separator/>
      </w:r>
    </w:p>
  </w:endnote>
  <w:endnote w:type="continuationSeparator" w:id="0">
    <w:p w14:paraId="5DD0D234" w14:textId="77777777" w:rsidR="00846501" w:rsidRDefault="00846501" w:rsidP="009D6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33023" w14:textId="77777777" w:rsidR="00846501" w:rsidRDefault="00846501" w:rsidP="009D679F">
      <w:pPr>
        <w:spacing w:line="240" w:lineRule="auto"/>
      </w:pPr>
      <w:r>
        <w:separator/>
      </w:r>
    </w:p>
  </w:footnote>
  <w:footnote w:type="continuationSeparator" w:id="0">
    <w:p w14:paraId="675B72A8" w14:textId="77777777" w:rsidR="00846501" w:rsidRDefault="00846501" w:rsidP="009D6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5230094"/>
      <w:docPartObj>
        <w:docPartGallery w:val="Page Numbers (Top of Page)"/>
        <w:docPartUnique/>
      </w:docPartObj>
    </w:sdtPr>
    <w:sdtEndPr/>
    <w:sdtContent>
      <w:p w14:paraId="72B5EC74" w14:textId="77777777" w:rsidR="009D679F" w:rsidRDefault="009D67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3D180C" w14:textId="77777777" w:rsidR="009D679F" w:rsidRDefault="009D679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F611E"/>
    <w:multiLevelType w:val="hybridMultilevel"/>
    <w:tmpl w:val="2DFC7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EE2A0D"/>
    <w:multiLevelType w:val="multilevel"/>
    <w:tmpl w:val="F794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D6"/>
    <w:rsid w:val="0000376B"/>
    <w:rsid w:val="00017CD7"/>
    <w:rsid w:val="00082379"/>
    <w:rsid w:val="00127692"/>
    <w:rsid w:val="001E2EB5"/>
    <w:rsid w:val="004B3D86"/>
    <w:rsid w:val="004E531C"/>
    <w:rsid w:val="00525C8D"/>
    <w:rsid w:val="005C4E3B"/>
    <w:rsid w:val="006358F9"/>
    <w:rsid w:val="0064406A"/>
    <w:rsid w:val="006B18A0"/>
    <w:rsid w:val="0081741F"/>
    <w:rsid w:val="00846501"/>
    <w:rsid w:val="008829D3"/>
    <w:rsid w:val="00890AFA"/>
    <w:rsid w:val="008955FD"/>
    <w:rsid w:val="008B247E"/>
    <w:rsid w:val="009D679F"/>
    <w:rsid w:val="00A156E0"/>
    <w:rsid w:val="00BF71CE"/>
    <w:rsid w:val="00C433F9"/>
    <w:rsid w:val="00C5380E"/>
    <w:rsid w:val="00C81ED6"/>
    <w:rsid w:val="00DE21AD"/>
    <w:rsid w:val="00E62EF2"/>
    <w:rsid w:val="00ED7264"/>
    <w:rsid w:val="00F4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85E5"/>
  <w15:chartTrackingRefBased/>
  <w15:docId w15:val="{F9C4F899-4155-466B-AD32-25A50076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 ТУСУР"/>
    <w:qFormat/>
    <w:rsid w:val="0000376B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_текст_ТУСУР"/>
    <w:link w:val="a4"/>
    <w:qFormat/>
    <w:rsid w:val="00525C8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_текст_ТУСУР Знак"/>
    <w:basedOn w:val="a0"/>
    <w:link w:val="a3"/>
    <w:rsid w:val="00525C8D"/>
    <w:rPr>
      <w:rFonts w:ascii="Times New Roman" w:hAnsi="Times New Roman"/>
      <w:sz w:val="28"/>
    </w:rPr>
  </w:style>
  <w:style w:type="paragraph" w:customStyle="1" w:styleId="a5">
    <w:name w:val="Заголовки_ТУСУР"/>
    <w:next w:val="a3"/>
    <w:link w:val="a6"/>
    <w:qFormat/>
    <w:rsid w:val="00F44FF6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a6">
    <w:name w:val="Заголовки_ТУСУР Знак"/>
    <w:basedOn w:val="a0"/>
    <w:link w:val="a5"/>
    <w:rsid w:val="00F44FF6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E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679F"/>
    <w:rPr>
      <w:sz w:val="28"/>
    </w:rPr>
  </w:style>
  <w:style w:type="paragraph" w:styleId="aa">
    <w:name w:val="footer"/>
    <w:basedOn w:val="a"/>
    <w:link w:val="ab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679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on\Desktop\study\3sem\&#1096;&#1072;&#1073;&#1083;&#1086;&#1085;__&#1086;&#1090;&#1095;&#1077;&#1090;_&#1058;&#1059;&#1057;&#1059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шаблон__отчет_ТУСУР.dotx</Template>
  <TotalTime>41</TotalTime>
  <Pages>9</Pages>
  <Words>1225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7</cp:revision>
  <dcterms:created xsi:type="dcterms:W3CDTF">2020-09-29T05:20:00Z</dcterms:created>
  <dcterms:modified xsi:type="dcterms:W3CDTF">2020-09-29T06:01:00Z</dcterms:modified>
</cp:coreProperties>
</file>