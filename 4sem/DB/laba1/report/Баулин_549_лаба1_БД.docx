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36B37" w14:textId="77777777" w:rsidR="001E2EB5" w:rsidRDefault="001E2EB5" w:rsidP="00543773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954D0AF" w14:textId="77777777" w:rsidR="001E2EB5" w:rsidRDefault="001E2EB5" w:rsidP="00543773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5D689CA" w14:textId="77777777" w:rsidR="001E2EB5" w:rsidRDefault="001E2EB5" w:rsidP="00543773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6270D768" w14:textId="77777777" w:rsidR="001E2EB5" w:rsidRDefault="001E2EB5" w:rsidP="00AC6F64">
      <w:pPr>
        <w:pStyle w:val="a7"/>
        <w:spacing w:before="0" w:beforeAutospacing="0" w:after="252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Кафедра экономической математики, информатики и статистики (ЭМИС</w:t>
      </w:r>
      <w:r>
        <w:rPr>
          <w:color w:val="000000"/>
          <w:sz w:val="28"/>
          <w:szCs w:val="28"/>
        </w:rPr>
        <w:t>)</w:t>
      </w:r>
    </w:p>
    <w:p w14:paraId="1E04A67F" w14:textId="603157E5" w:rsidR="001E2EB5" w:rsidRPr="00A42BBB" w:rsidRDefault="00A42BBB" w:rsidP="00543773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ОСНОВЫ РАБОТЫ С СУБД </w:t>
      </w:r>
      <w:r>
        <w:rPr>
          <w:color w:val="000000"/>
          <w:sz w:val="28"/>
          <w:szCs w:val="28"/>
          <w:lang w:val="en-US"/>
        </w:rPr>
        <w:t>MYSQL</w:t>
      </w:r>
    </w:p>
    <w:p w14:paraId="33741753" w14:textId="5376FDA5" w:rsidR="001E2EB5" w:rsidRDefault="001E2EB5" w:rsidP="00543773">
      <w:pPr>
        <w:pStyle w:val="a7"/>
        <w:spacing w:before="0" w:beforeAutospacing="0" w:after="120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</w:t>
      </w:r>
      <w:r w:rsidR="00A42BBB" w:rsidRPr="00A42BBB">
        <w:rPr>
          <w:color w:val="000000"/>
          <w:sz w:val="28"/>
          <w:szCs w:val="28"/>
        </w:rPr>
        <w:t xml:space="preserve"> </w:t>
      </w:r>
      <w:r w:rsidR="00A42BBB">
        <w:rPr>
          <w:color w:val="000000"/>
          <w:sz w:val="28"/>
          <w:szCs w:val="28"/>
        </w:rPr>
        <w:t>№1</w:t>
      </w:r>
      <w:r>
        <w:rPr>
          <w:color w:val="000000"/>
          <w:sz w:val="28"/>
          <w:szCs w:val="28"/>
        </w:rPr>
        <w:t xml:space="preserve"> по дисциплине «</w:t>
      </w:r>
      <w:r w:rsidR="00A42BBB">
        <w:rPr>
          <w:color w:val="000000"/>
          <w:sz w:val="28"/>
          <w:szCs w:val="28"/>
        </w:rPr>
        <w:t>Базы данных</w:t>
      </w:r>
      <w:r>
        <w:rPr>
          <w:color w:val="000000"/>
          <w:sz w:val="28"/>
          <w:szCs w:val="28"/>
        </w:rPr>
        <w:t>»</w:t>
      </w:r>
    </w:p>
    <w:p w14:paraId="07AFA60B" w14:textId="5C7D246E" w:rsidR="001E2EB5" w:rsidRDefault="001E2EB5" w:rsidP="00351851">
      <w:pPr>
        <w:pStyle w:val="a7"/>
        <w:spacing w:before="0" w:beforeAutospacing="0" w:after="2520" w:afterAutospacing="0" w:line="360" w:lineRule="auto"/>
        <w:ind w:left="6237" w:firstLine="0"/>
        <w:rPr>
          <w:color w:val="000000"/>
          <w:sz w:val="28"/>
          <w:szCs w:val="28"/>
        </w:rPr>
      </w:pPr>
      <w:r w:rsidRPr="006B7022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5CAF0D" wp14:editId="37B4481C">
                <wp:simplePos x="0" y="0"/>
                <wp:positionH relativeFrom="page">
                  <wp:posOffset>3719505</wp:posOffset>
                </wp:positionH>
                <wp:positionV relativeFrom="paragraph">
                  <wp:posOffset>1944163</wp:posOffset>
                </wp:positionV>
                <wp:extent cx="1238241" cy="723332"/>
                <wp:effectExtent l="0" t="0" r="635" b="63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41" cy="723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0D65A" w14:textId="77777777" w:rsidR="001E2EB5" w:rsidRPr="00D519A3" w:rsidRDefault="001E2EB5" w:rsidP="001E2EB5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519A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______</w:t>
                            </w:r>
                          </w:p>
                          <w:p w14:paraId="598C3D5E" w14:textId="77777777" w:rsidR="001E2EB5" w:rsidRPr="00D519A3" w:rsidRDefault="001E2EB5" w:rsidP="001E2EB5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519A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CAF0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2.85pt;margin-top:153.1pt;width:97.5pt;height:56.9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" stroked="f">
                <v:textbox>
                  <w:txbxContent>
                    <w:p w14:paraId="71E0D65A" w14:textId="77777777" w:rsidR="001E2EB5" w:rsidRPr="00D519A3" w:rsidRDefault="001E2EB5" w:rsidP="001E2EB5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519A3">
                        <w:rPr>
                          <w:rFonts w:ascii="Times New Roman" w:hAnsi="Times New Roman" w:cs="Times New Roman"/>
                          <w:szCs w:val="28"/>
                        </w:rPr>
                        <w:t>______</w:t>
                      </w:r>
                    </w:p>
                    <w:p w14:paraId="598C3D5E" w14:textId="77777777" w:rsidR="001E2EB5" w:rsidRPr="00D519A3" w:rsidRDefault="001E2EB5" w:rsidP="001E2EB5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519A3">
                        <w:rPr>
                          <w:rFonts w:ascii="Times New Roman" w:hAnsi="Times New Roman" w:cs="Times New Roman"/>
                          <w:szCs w:val="28"/>
                        </w:rPr>
                        <w:t>оценка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z w:val="28"/>
          <w:szCs w:val="28"/>
        </w:rPr>
        <w:t>Студент группы 549</w:t>
      </w:r>
      <w:r w:rsidRPr="00B67056">
        <w:rPr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A3F3177" wp14:editId="05596D2A">
            <wp:extent cx="781050" cy="31732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772" w:rsidRPr="002767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Баулин С.К.</w:t>
      </w:r>
      <w:r>
        <w:rPr>
          <w:color w:val="000000"/>
          <w:sz w:val="28"/>
          <w:szCs w:val="28"/>
        </w:rPr>
        <w:br/>
        <w:t>«__» _________</w:t>
      </w:r>
      <w:r w:rsidR="00A156E0">
        <w:rPr>
          <w:color w:val="000000"/>
          <w:sz w:val="28"/>
          <w:szCs w:val="28"/>
        </w:rPr>
        <w:t>__</w:t>
      </w:r>
      <w:r w:rsidRPr="00B670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</w:t>
      </w:r>
      <w:r w:rsidR="00A156E0">
        <w:rPr>
          <w:color w:val="000000"/>
          <w:sz w:val="28"/>
          <w:szCs w:val="28"/>
        </w:rPr>
        <w:t>2</w:t>
      </w:r>
      <w:r w:rsidR="00A169DD" w:rsidRPr="00A169D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г.</w:t>
      </w:r>
      <w:r>
        <w:rPr>
          <w:color w:val="000000"/>
          <w:sz w:val="28"/>
          <w:szCs w:val="28"/>
        </w:rPr>
        <w:br/>
      </w:r>
      <w:r w:rsidR="00276772" w:rsidRPr="00276772">
        <w:rPr>
          <w:color w:val="000000"/>
          <w:sz w:val="28"/>
          <w:szCs w:val="28"/>
        </w:rPr>
        <w:t>Ст.</w:t>
      </w:r>
      <w:r w:rsidR="00276772">
        <w:rPr>
          <w:color w:val="000000"/>
          <w:sz w:val="28"/>
          <w:szCs w:val="28"/>
        </w:rPr>
        <w:t xml:space="preserve"> </w:t>
      </w:r>
      <w:r w:rsidR="00276772" w:rsidRPr="00276772">
        <w:rPr>
          <w:color w:val="000000"/>
          <w:sz w:val="28"/>
          <w:szCs w:val="28"/>
        </w:rPr>
        <w:t>преподаватель каф. ЭМИС</w:t>
      </w:r>
      <w:r>
        <w:rPr>
          <w:color w:val="000000"/>
          <w:sz w:val="28"/>
          <w:szCs w:val="28"/>
        </w:rPr>
        <w:br/>
        <w:t>___</w:t>
      </w:r>
      <w:r w:rsidR="00276772">
        <w:rPr>
          <w:color w:val="000000"/>
          <w:sz w:val="28"/>
          <w:szCs w:val="28"/>
          <w:lang w:val="en-US"/>
        </w:rPr>
        <w:t xml:space="preserve">______ </w:t>
      </w:r>
      <w:r w:rsidR="00276772" w:rsidRPr="00276772">
        <w:rPr>
          <w:color w:val="000000"/>
          <w:sz w:val="28"/>
          <w:szCs w:val="28"/>
          <w:lang w:val="en-US"/>
        </w:rPr>
        <w:t xml:space="preserve">Д. П. </w:t>
      </w:r>
      <w:proofErr w:type="spellStart"/>
      <w:r w:rsidR="00276772" w:rsidRPr="00276772">
        <w:rPr>
          <w:color w:val="000000"/>
          <w:sz w:val="28"/>
          <w:szCs w:val="28"/>
          <w:lang w:val="en-US"/>
        </w:rPr>
        <w:t>Вагнер</w:t>
      </w:r>
      <w:proofErr w:type="spellEnd"/>
      <w:r>
        <w:rPr>
          <w:color w:val="000000"/>
          <w:sz w:val="28"/>
          <w:szCs w:val="28"/>
        </w:rPr>
        <w:br/>
        <w:t>«__» _________</w:t>
      </w:r>
      <w:r w:rsidR="00127692">
        <w:rPr>
          <w:color w:val="000000"/>
          <w:sz w:val="28"/>
          <w:szCs w:val="28"/>
        </w:rPr>
        <w:t xml:space="preserve">__ </w:t>
      </w:r>
      <w:r>
        <w:rPr>
          <w:color w:val="000000"/>
          <w:sz w:val="28"/>
          <w:szCs w:val="28"/>
        </w:rPr>
        <w:t>2</w:t>
      </w:r>
      <w:r w:rsidR="00127692">
        <w:rPr>
          <w:color w:val="000000"/>
          <w:sz w:val="28"/>
          <w:szCs w:val="28"/>
        </w:rPr>
        <w:t>02</w:t>
      </w:r>
      <w:r w:rsidR="00A169DD" w:rsidRPr="00A169DD">
        <w:rPr>
          <w:color w:val="000000"/>
          <w:sz w:val="28"/>
          <w:szCs w:val="28"/>
        </w:rPr>
        <w:t>1</w:t>
      </w:r>
      <w:r w:rsidRPr="00301F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</w:t>
      </w:r>
    </w:p>
    <w:p w14:paraId="7881B422" w14:textId="2BCCE2C3" w:rsidR="001E2EB5" w:rsidRPr="00276772" w:rsidRDefault="001E2EB5" w:rsidP="00543773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</w:t>
      </w:r>
      <w:r w:rsidR="00A156E0">
        <w:rPr>
          <w:color w:val="000000"/>
          <w:sz w:val="28"/>
          <w:szCs w:val="28"/>
        </w:rPr>
        <w:t>2</w:t>
      </w:r>
      <w:r w:rsidR="00A169DD" w:rsidRPr="00276772">
        <w:rPr>
          <w:color w:val="000000"/>
          <w:sz w:val="28"/>
          <w:szCs w:val="28"/>
        </w:rPr>
        <w:t>1</w:t>
      </w:r>
    </w:p>
    <w:p w14:paraId="5DAADB1A" w14:textId="2E72605D" w:rsidR="001E2EB5" w:rsidRDefault="001E2EB5" w:rsidP="00543773">
      <w:pPr>
        <w:pStyle w:val="a5"/>
        <w:ind w:firstLine="709"/>
      </w:pPr>
      <w:r>
        <w:lastRenderedPageBreak/>
        <w:t>Цель работы</w:t>
      </w:r>
    </w:p>
    <w:p w14:paraId="30DE6A90" w14:textId="1AB16851" w:rsidR="00A42BBB" w:rsidRPr="00A42BBB" w:rsidRDefault="00A42BBB" w:rsidP="00543773">
      <w:pPr>
        <w:pStyle w:val="a3"/>
      </w:pPr>
      <w:r>
        <w:t>П</w:t>
      </w:r>
      <w:r w:rsidRPr="00A42BBB">
        <w:t xml:space="preserve">олучение навыков работы в СУБД </w:t>
      </w:r>
      <w:proofErr w:type="spellStart"/>
      <w:r w:rsidRPr="00A42BBB">
        <w:t>MySQL</w:t>
      </w:r>
      <w:proofErr w:type="spellEnd"/>
      <w:r w:rsidRPr="00A42BBB">
        <w:t xml:space="preserve">, знакомство с утилитами СУБД </w:t>
      </w:r>
      <w:proofErr w:type="spellStart"/>
      <w:r w:rsidRPr="00A42BBB">
        <w:t>MySQL</w:t>
      </w:r>
      <w:proofErr w:type="spellEnd"/>
      <w:r w:rsidRPr="00A42BBB">
        <w:t>, освоение инструментов и команд создания БД</w:t>
      </w:r>
      <w:r>
        <w:t>.</w:t>
      </w:r>
    </w:p>
    <w:p w14:paraId="006D576B" w14:textId="6F4762DA" w:rsidR="001E2EB5" w:rsidRDefault="001E2EB5" w:rsidP="00543773">
      <w:pPr>
        <w:pStyle w:val="a5"/>
        <w:ind w:firstLine="709"/>
      </w:pPr>
      <w:r>
        <w:t>Задания</w:t>
      </w:r>
    </w:p>
    <w:p w14:paraId="50F8FED2" w14:textId="104E12A9" w:rsidR="00B36B84" w:rsidRDefault="00B36B84" w:rsidP="00543773">
      <w:pPr>
        <w:pStyle w:val="a3"/>
      </w:pPr>
      <w:r>
        <w:t xml:space="preserve">1. Вход в СУБД </w:t>
      </w:r>
      <w:proofErr w:type="spellStart"/>
      <w:r>
        <w:t>MySQL</w:t>
      </w:r>
      <w:proofErr w:type="spellEnd"/>
      <w:r>
        <w:t xml:space="preserve"> с помощью консольного клиента</w:t>
      </w:r>
      <w:r>
        <w:t xml:space="preserve"> </w:t>
      </w:r>
      <w:r>
        <w:t>(</w:t>
      </w:r>
      <w:proofErr w:type="spellStart"/>
      <w:r>
        <w:t>root</w:t>
      </w:r>
      <w:proofErr w:type="spellEnd"/>
      <w:r>
        <w:t xml:space="preserve"> - 1234).</w:t>
      </w:r>
      <w:r>
        <w:t xml:space="preserve"> </w:t>
      </w:r>
      <w:r>
        <w:t>Знать принципы функционирования клиент-серверных СУБД.</w:t>
      </w:r>
    </w:p>
    <w:p w14:paraId="7B549C2C" w14:textId="0F1DCF06" w:rsidR="00B36B84" w:rsidRDefault="00B36B84" w:rsidP="00543773">
      <w:pPr>
        <w:pStyle w:val="a3"/>
      </w:pPr>
      <w:r>
        <w:t>2. Создать собственную БД1.</w:t>
      </w:r>
    </w:p>
    <w:p w14:paraId="77F834AC" w14:textId="7B28A8FF" w:rsidR="00B36B84" w:rsidRPr="00AC6F64" w:rsidRDefault="00B36B84" w:rsidP="00543773">
      <w:pPr>
        <w:pStyle w:val="a3"/>
        <w:rPr>
          <w:lang w:val="en-US"/>
        </w:rPr>
      </w:pPr>
      <w:r w:rsidRPr="00AC6F64">
        <w:rPr>
          <w:lang w:val="en-US"/>
        </w:rPr>
        <w:t xml:space="preserve">3. </w:t>
      </w:r>
      <w:r>
        <w:t>Создать</w:t>
      </w:r>
      <w:r w:rsidRPr="00AC6F64">
        <w:rPr>
          <w:lang w:val="en-US"/>
        </w:rPr>
        <w:t xml:space="preserve"> 2 </w:t>
      </w:r>
      <w:r>
        <w:t>таблицы</w:t>
      </w:r>
      <w:r w:rsidRPr="00AC6F64">
        <w:rPr>
          <w:lang w:val="en-US"/>
        </w:rPr>
        <w:t xml:space="preserve"> (</w:t>
      </w:r>
      <w:proofErr w:type="gramStart"/>
      <w:r w:rsidRPr="00AC6F64">
        <w:rPr>
          <w:lang w:val="en-US"/>
        </w:rPr>
        <w:t>Students(</w:t>
      </w:r>
      <w:proofErr w:type="gramEnd"/>
      <w:r w:rsidRPr="00AC6F64">
        <w:rPr>
          <w:lang w:val="en-US"/>
        </w:rPr>
        <w:t xml:space="preserve">ID, FIO, </w:t>
      </w:r>
      <w:proofErr w:type="spellStart"/>
      <w:r w:rsidRPr="00AC6F64">
        <w:rPr>
          <w:lang w:val="en-US"/>
        </w:rPr>
        <w:t>Birthday,NumGroup</w:t>
      </w:r>
      <w:proofErr w:type="spellEnd"/>
      <w:r w:rsidRPr="00AC6F64">
        <w:rPr>
          <w:lang w:val="en-US"/>
        </w:rPr>
        <w:t>), Groups(</w:t>
      </w:r>
      <w:proofErr w:type="spellStart"/>
      <w:r w:rsidRPr="00AC6F64">
        <w:rPr>
          <w:lang w:val="en-US"/>
        </w:rPr>
        <w:t>NumGroup</w:t>
      </w:r>
      <w:proofErr w:type="spellEnd"/>
      <w:r w:rsidRPr="00AC6F64">
        <w:rPr>
          <w:lang w:val="en-US"/>
        </w:rPr>
        <w:t xml:space="preserve">, Faculty, </w:t>
      </w:r>
      <w:proofErr w:type="spellStart"/>
      <w:r w:rsidRPr="00AC6F64">
        <w:rPr>
          <w:lang w:val="en-US"/>
        </w:rPr>
        <w:t>Year,IDSt</w:t>
      </w:r>
      <w:proofErr w:type="spellEnd"/>
      <w:r w:rsidRPr="00AC6F64">
        <w:rPr>
          <w:lang w:val="en-US"/>
        </w:rPr>
        <w:t>))</w:t>
      </w:r>
    </w:p>
    <w:p w14:paraId="0809B1E2" w14:textId="1567B2F7" w:rsidR="00B36B84" w:rsidRDefault="00B36B84" w:rsidP="00543773">
      <w:pPr>
        <w:pStyle w:val="a3"/>
      </w:pPr>
      <w:r>
        <w:t xml:space="preserve">4. Модифицировать таблицы – в первую таблицу добавить атрибут «Пол студента», из второй таблицы удалить столбец </w:t>
      </w:r>
      <w:proofErr w:type="spellStart"/>
      <w:r>
        <w:t>Year</w:t>
      </w:r>
      <w:proofErr w:type="spellEnd"/>
      <w:r>
        <w:t>.</w:t>
      </w:r>
    </w:p>
    <w:p w14:paraId="76F9E744" w14:textId="77777777" w:rsidR="00B36B84" w:rsidRDefault="00B36B84" w:rsidP="00543773">
      <w:pPr>
        <w:pStyle w:val="a3"/>
      </w:pPr>
      <w:r>
        <w:t xml:space="preserve">5. Уметь выводить данные из таблиц, структуру таблиц, список БД </w:t>
      </w:r>
      <w:proofErr w:type="spellStart"/>
      <w:r>
        <w:t>MySQL</w:t>
      </w:r>
      <w:proofErr w:type="spellEnd"/>
      <w:r>
        <w:t>, список таблиц в БД и т.п.</w:t>
      </w:r>
    </w:p>
    <w:p w14:paraId="0CB7080C" w14:textId="7C751895" w:rsidR="00B36B84" w:rsidRDefault="00B36B84" w:rsidP="00543773">
      <w:pPr>
        <w:pStyle w:val="a3"/>
      </w:pPr>
      <w:r>
        <w:t xml:space="preserve">6. Создать Таблицу </w:t>
      </w:r>
      <w:r w:rsidR="00DC713E">
        <w:t>Нарушения</w:t>
      </w:r>
      <w:r>
        <w:t>. Типы полей выбрать самостоятельно, добавить в таблицу одну строку с данными.</w:t>
      </w:r>
    </w:p>
    <w:p w14:paraId="333D176C" w14:textId="5F6DDDBB" w:rsidR="00543773" w:rsidRDefault="00543773" w:rsidP="00543773">
      <w:pPr>
        <w:pStyle w:val="a3"/>
      </w:pPr>
      <w:r>
        <w:t>Таблица 1 – Нарушения</w:t>
      </w:r>
    </w:p>
    <w:tbl>
      <w:tblPr>
        <w:tblStyle w:val="ac"/>
        <w:tblW w:w="8983" w:type="dxa"/>
        <w:tblInd w:w="379" w:type="dxa"/>
        <w:tblLook w:val="04A0" w:firstRow="1" w:lastRow="0" w:firstColumn="1" w:lastColumn="0" w:noHBand="0" w:noVBand="1"/>
      </w:tblPr>
      <w:tblGrid>
        <w:gridCol w:w="1446"/>
        <w:gridCol w:w="1218"/>
        <w:gridCol w:w="1446"/>
        <w:gridCol w:w="1078"/>
        <w:gridCol w:w="1383"/>
        <w:gridCol w:w="1062"/>
        <w:gridCol w:w="1350"/>
      </w:tblGrid>
      <w:tr w:rsidR="00AC6F64" w14:paraId="5E144917" w14:textId="77777777" w:rsidTr="00AC6F64">
        <w:trPr>
          <w:trHeight w:val="971"/>
        </w:trPr>
        <w:tc>
          <w:tcPr>
            <w:tcW w:w="1446" w:type="dxa"/>
          </w:tcPr>
          <w:p w14:paraId="636D1F70" w14:textId="7CE7128B" w:rsidR="00543773" w:rsidRPr="00AC6F64" w:rsidRDefault="00543773" w:rsidP="00AC6F64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AC6F64">
              <w:rPr>
                <w:sz w:val="24"/>
                <w:szCs w:val="24"/>
              </w:rPr>
              <w:t>Фамилия нарушителя</w:t>
            </w:r>
          </w:p>
        </w:tc>
        <w:tc>
          <w:tcPr>
            <w:tcW w:w="1218" w:type="dxa"/>
          </w:tcPr>
          <w:p w14:paraId="6C5BECF1" w14:textId="05C4FF8F" w:rsidR="00543773" w:rsidRPr="00AC6F64" w:rsidRDefault="00543773" w:rsidP="00AC6F64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AC6F64"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1446" w:type="dxa"/>
          </w:tcPr>
          <w:p w14:paraId="1D9DD0EA" w14:textId="08556B26" w:rsidR="00543773" w:rsidRPr="00AC6F64" w:rsidRDefault="00543773" w:rsidP="00AC6F64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AC6F64">
              <w:rPr>
                <w:sz w:val="24"/>
                <w:szCs w:val="24"/>
              </w:rPr>
              <w:t>Адрес нарушителя</w:t>
            </w:r>
          </w:p>
        </w:tc>
        <w:tc>
          <w:tcPr>
            <w:tcW w:w="1078" w:type="dxa"/>
          </w:tcPr>
          <w:p w14:paraId="4A64621F" w14:textId="3D337BD7" w:rsidR="00543773" w:rsidRPr="00AC6F64" w:rsidRDefault="00543773" w:rsidP="00AC6F64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AC6F64">
              <w:rPr>
                <w:sz w:val="24"/>
                <w:szCs w:val="24"/>
              </w:rPr>
              <w:t>Номер машины</w:t>
            </w:r>
          </w:p>
        </w:tc>
        <w:tc>
          <w:tcPr>
            <w:tcW w:w="1383" w:type="dxa"/>
          </w:tcPr>
          <w:p w14:paraId="0815132F" w14:textId="28A14F01" w:rsidR="00543773" w:rsidRPr="00AC6F64" w:rsidRDefault="00543773" w:rsidP="00AC6F64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AC6F64">
              <w:rPr>
                <w:sz w:val="24"/>
                <w:szCs w:val="24"/>
              </w:rPr>
              <w:t>Фамилия инспектора</w:t>
            </w:r>
          </w:p>
        </w:tc>
        <w:tc>
          <w:tcPr>
            <w:tcW w:w="1062" w:type="dxa"/>
          </w:tcPr>
          <w:p w14:paraId="2B8DB656" w14:textId="28BA8AD2" w:rsidR="00543773" w:rsidRPr="00AC6F64" w:rsidRDefault="00543773" w:rsidP="00AC6F64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AC6F64">
              <w:rPr>
                <w:sz w:val="24"/>
                <w:szCs w:val="24"/>
              </w:rPr>
              <w:t>Участок</w:t>
            </w:r>
          </w:p>
        </w:tc>
        <w:tc>
          <w:tcPr>
            <w:tcW w:w="1350" w:type="dxa"/>
          </w:tcPr>
          <w:p w14:paraId="7698C6EC" w14:textId="24441980" w:rsidR="00543773" w:rsidRPr="00AC6F64" w:rsidRDefault="00543773" w:rsidP="00AC6F64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AC6F64">
              <w:rPr>
                <w:sz w:val="24"/>
                <w:szCs w:val="24"/>
              </w:rPr>
              <w:t>Дата нарушения</w:t>
            </w:r>
          </w:p>
        </w:tc>
      </w:tr>
      <w:tr w:rsidR="00AC6F64" w14:paraId="5C9696F7" w14:textId="77777777" w:rsidTr="00AC6F64">
        <w:trPr>
          <w:trHeight w:val="971"/>
        </w:trPr>
        <w:tc>
          <w:tcPr>
            <w:tcW w:w="1446" w:type="dxa"/>
          </w:tcPr>
          <w:p w14:paraId="4B44CCD9" w14:textId="2D6D5750" w:rsidR="00543773" w:rsidRPr="00AC6F64" w:rsidRDefault="00543773" w:rsidP="00AC6F64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AC6F64">
              <w:rPr>
                <w:sz w:val="24"/>
                <w:szCs w:val="24"/>
              </w:rPr>
              <w:t>Иванов О.И.</w:t>
            </w:r>
          </w:p>
        </w:tc>
        <w:tc>
          <w:tcPr>
            <w:tcW w:w="1218" w:type="dxa"/>
          </w:tcPr>
          <w:p w14:paraId="29738457" w14:textId="5728A95B" w:rsidR="00543773" w:rsidRPr="00AC6F64" w:rsidRDefault="00543773" w:rsidP="00AC6F64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AC6F64">
              <w:rPr>
                <w:sz w:val="24"/>
                <w:szCs w:val="24"/>
              </w:rPr>
              <w:t>20.04.85</w:t>
            </w:r>
          </w:p>
        </w:tc>
        <w:tc>
          <w:tcPr>
            <w:tcW w:w="1446" w:type="dxa"/>
          </w:tcPr>
          <w:p w14:paraId="4FA8B979" w14:textId="197D932B" w:rsidR="00543773" w:rsidRPr="00AC6F64" w:rsidRDefault="00543773" w:rsidP="00AC6F64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AC6F64">
              <w:rPr>
                <w:sz w:val="24"/>
                <w:szCs w:val="24"/>
              </w:rPr>
              <w:t>Гагарина 32-7</w:t>
            </w:r>
          </w:p>
        </w:tc>
        <w:tc>
          <w:tcPr>
            <w:tcW w:w="1078" w:type="dxa"/>
          </w:tcPr>
          <w:p w14:paraId="16E035D2" w14:textId="26274B06" w:rsidR="00543773" w:rsidRPr="00AC6F64" w:rsidRDefault="00543773" w:rsidP="00AC6F64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AC6F64">
              <w:rPr>
                <w:sz w:val="24"/>
                <w:szCs w:val="24"/>
              </w:rPr>
              <w:t>А678КЕ</w:t>
            </w:r>
          </w:p>
        </w:tc>
        <w:tc>
          <w:tcPr>
            <w:tcW w:w="1383" w:type="dxa"/>
          </w:tcPr>
          <w:p w14:paraId="327D6B1E" w14:textId="26772EF9" w:rsidR="00543773" w:rsidRPr="00AC6F64" w:rsidRDefault="00543773" w:rsidP="00AC6F64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AC6F64">
              <w:rPr>
                <w:sz w:val="24"/>
                <w:szCs w:val="24"/>
              </w:rPr>
              <w:t>Петров О.И.</w:t>
            </w:r>
          </w:p>
        </w:tc>
        <w:tc>
          <w:tcPr>
            <w:tcW w:w="1062" w:type="dxa"/>
          </w:tcPr>
          <w:p w14:paraId="10832FB9" w14:textId="4551BECE" w:rsidR="00543773" w:rsidRPr="00AC6F64" w:rsidRDefault="00543773" w:rsidP="00AC6F64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AC6F6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3CA8D2C" w14:textId="576D11C6" w:rsidR="00543773" w:rsidRPr="00AC6F64" w:rsidRDefault="00543773" w:rsidP="00AC6F64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AC6F64">
              <w:rPr>
                <w:sz w:val="24"/>
                <w:szCs w:val="24"/>
              </w:rPr>
              <w:t>11.04.17</w:t>
            </w:r>
          </w:p>
        </w:tc>
      </w:tr>
    </w:tbl>
    <w:p w14:paraId="7DBF6488" w14:textId="545BC558" w:rsidR="001E2EB5" w:rsidRDefault="001E2EB5" w:rsidP="00AC6F64">
      <w:pPr>
        <w:pStyle w:val="a5"/>
      </w:pPr>
      <w:r>
        <w:t>Ход работы</w:t>
      </w:r>
    </w:p>
    <w:p w14:paraId="37EB158F" w14:textId="5FAEB09C" w:rsidR="00B36B84" w:rsidRDefault="00AC6F64" w:rsidP="00543773">
      <w:pPr>
        <w:pStyle w:val="a3"/>
        <w:numPr>
          <w:ilvl w:val="0"/>
          <w:numId w:val="1"/>
        </w:numPr>
        <w:ind w:left="0" w:firstLine="709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ABE046" wp14:editId="5A1D987D">
            <wp:simplePos x="0" y="0"/>
            <wp:positionH relativeFrom="margin">
              <wp:posOffset>834390</wp:posOffset>
            </wp:positionH>
            <wp:positionV relativeFrom="paragraph">
              <wp:posOffset>230505</wp:posOffset>
            </wp:positionV>
            <wp:extent cx="4746625" cy="18478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79" b="10769"/>
                    <a:stretch/>
                  </pic:blipFill>
                  <pic:spPr bwMode="auto">
                    <a:xfrm>
                      <a:off x="0" y="0"/>
                      <a:ext cx="474662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B84">
        <w:t xml:space="preserve">Для выполнения работы была запущена СУБД </w:t>
      </w:r>
      <w:proofErr w:type="spellStart"/>
      <w:r w:rsidR="00B36B84" w:rsidRPr="00B36B84">
        <w:rPr>
          <w:lang w:val="en-US"/>
        </w:rPr>
        <w:t>MySql</w:t>
      </w:r>
      <w:proofErr w:type="spellEnd"/>
      <w:r w:rsidR="00B36B84">
        <w:t xml:space="preserve"> (рисунок 1)</w:t>
      </w:r>
      <w:r w:rsidR="00B36B84" w:rsidRPr="00B36B84">
        <w:t>.</w:t>
      </w:r>
    </w:p>
    <w:p w14:paraId="39B3526F" w14:textId="759DD58D" w:rsidR="00B36B84" w:rsidRPr="00B36B84" w:rsidRDefault="00B36B84" w:rsidP="00543773">
      <w:pPr>
        <w:pStyle w:val="a3"/>
        <w:jc w:val="center"/>
      </w:pPr>
      <w:r>
        <w:t xml:space="preserve">Рисунок 1 – Скриншот СУБД </w:t>
      </w:r>
      <w:proofErr w:type="spellStart"/>
      <w:r>
        <w:rPr>
          <w:lang w:val="en-US"/>
        </w:rPr>
        <w:t>MySql</w:t>
      </w:r>
      <w:proofErr w:type="spellEnd"/>
    </w:p>
    <w:p w14:paraId="5EAFE8F4" w14:textId="55D75A5C" w:rsidR="00B36B84" w:rsidRDefault="00B36B84" w:rsidP="00543773">
      <w:pPr>
        <w:pStyle w:val="a3"/>
        <w:numPr>
          <w:ilvl w:val="0"/>
          <w:numId w:val="1"/>
        </w:numPr>
        <w:ind w:left="0" w:firstLine="709"/>
      </w:pPr>
      <w:r>
        <w:lastRenderedPageBreak/>
        <w:t>Создана пустая база данных «</w:t>
      </w:r>
      <w:proofErr w:type="spellStart"/>
      <w:r>
        <w:rPr>
          <w:lang w:val="en-US"/>
        </w:rPr>
        <w:t>db</w:t>
      </w:r>
      <w:proofErr w:type="spellEnd"/>
      <w:r w:rsidRPr="00B36B84">
        <w:t>1</w:t>
      </w:r>
      <w:r>
        <w:t xml:space="preserve">» при помощи запроса </w:t>
      </w:r>
      <w:r w:rsidRPr="00B36B84">
        <w:t>CREATE DATABASE db1;</w:t>
      </w:r>
    </w:p>
    <w:p w14:paraId="6F8B3C9C" w14:textId="6947335D" w:rsidR="00B36B84" w:rsidRDefault="00AC6F64" w:rsidP="00543773">
      <w:pPr>
        <w:pStyle w:val="a3"/>
        <w:numPr>
          <w:ilvl w:val="0"/>
          <w:numId w:val="1"/>
        </w:numPr>
        <w:ind w:left="0" w:firstLine="709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632826" wp14:editId="34FBD385">
            <wp:simplePos x="0" y="0"/>
            <wp:positionH relativeFrom="margin">
              <wp:align>center</wp:align>
            </wp:positionH>
            <wp:positionV relativeFrom="paragraph">
              <wp:posOffset>855345</wp:posOffset>
            </wp:positionV>
            <wp:extent cx="3333750" cy="197739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B84">
        <w:t xml:space="preserve">При помощи запроса </w:t>
      </w:r>
      <w:r w:rsidR="00DC713E">
        <w:rPr>
          <w:lang w:val="en-US"/>
        </w:rPr>
        <w:t>CREATE</w:t>
      </w:r>
      <w:r w:rsidR="00DC713E" w:rsidRPr="00DC713E">
        <w:t xml:space="preserve"> </w:t>
      </w:r>
      <w:r w:rsidR="00DC713E">
        <w:rPr>
          <w:lang w:val="en-US"/>
        </w:rPr>
        <w:t>TABLE</w:t>
      </w:r>
      <w:r w:rsidR="00DC713E">
        <w:t xml:space="preserve"> (рисунок 2)</w:t>
      </w:r>
      <w:r w:rsidR="00DC713E" w:rsidRPr="00DC713E">
        <w:t xml:space="preserve"> </w:t>
      </w:r>
      <w:r w:rsidR="00DC713E">
        <w:t xml:space="preserve">были созданы таблицы </w:t>
      </w:r>
      <w:proofErr w:type="spellStart"/>
      <w:proofErr w:type="gramStart"/>
      <w:r w:rsidR="00DC713E">
        <w:t>Students</w:t>
      </w:r>
      <w:proofErr w:type="spellEnd"/>
      <w:r w:rsidR="00DC713E">
        <w:t>(</w:t>
      </w:r>
      <w:proofErr w:type="gramEnd"/>
      <w:r w:rsidR="00DC713E">
        <w:t xml:space="preserve">ID, FIO, </w:t>
      </w:r>
      <w:proofErr w:type="spellStart"/>
      <w:r w:rsidR="00DC713E">
        <w:t>Birthday,NumGroup</w:t>
      </w:r>
      <w:proofErr w:type="spellEnd"/>
      <w:r w:rsidR="00DC713E">
        <w:t>)</w:t>
      </w:r>
      <w:r w:rsidR="00DC713E" w:rsidRPr="00DC713E">
        <w:t xml:space="preserve"> </w:t>
      </w:r>
      <w:r w:rsidR="00DC713E">
        <w:t xml:space="preserve">и </w:t>
      </w:r>
      <w:r w:rsidR="00DC713E">
        <w:rPr>
          <w:lang w:val="en-US"/>
        </w:rPr>
        <w:t>Groups</w:t>
      </w:r>
      <w:r w:rsidR="00DC713E">
        <w:t>(</w:t>
      </w:r>
      <w:proofErr w:type="spellStart"/>
      <w:r w:rsidR="00DC713E">
        <w:t>NumGroup</w:t>
      </w:r>
      <w:proofErr w:type="spellEnd"/>
      <w:r w:rsidR="00DC713E">
        <w:t xml:space="preserve">, </w:t>
      </w:r>
      <w:proofErr w:type="spellStart"/>
      <w:r w:rsidR="00DC713E">
        <w:t>Faculty</w:t>
      </w:r>
      <w:proofErr w:type="spellEnd"/>
      <w:r w:rsidR="00DC713E">
        <w:t xml:space="preserve">, </w:t>
      </w:r>
      <w:proofErr w:type="spellStart"/>
      <w:r w:rsidR="00DC713E">
        <w:t>Year,IDSt</w:t>
      </w:r>
      <w:proofErr w:type="spellEnd"/>
      <w:r w:rsidR="00DC713E">
        <w:t>)</w:t>
      </w:r>
      <w:r w:rsidR="00DC713E" w:rsidRPr="00DC713E">
        <w:t>.</w:t>
      </w:r>
    </w:p>
    <w:p w14:paraId="2FF48F3E" w14:textId="0CBD968F" w:rsidR="00DC713E" w:rsidRDefault="00DC713E" w:rsidP="00543773">
      <w:pPr>
        <w:pStyle w:val="a3"/>
        <w:jc w:val="center"/>
      </w:pPr>
      <w:r>
        <w:t>Рисунок 2 – Скриншот запроса для создания таблиц</w:t>
      </w:r>
    </w:p>
    <w:p w14:paraId="1998FB7D" w14:textId="057025D3" w:rsidR="00DC713E" w:rsidRDefault="00DC713E" w:rsidP="00543773">
      <w:pPr>
        <w:pStyle w:val="a3"/>
        <w:numPr>
          <w:ilvl w:val="0"/>
          <w:numId w:val="1"/>
        </w:numPr>
        <w:ind w:left="0" w:firstLine="709"/>
      </w:pPr>
      <w:r>
        <w:t xml:space="preserve">Для добавления в первую таблицу атрибута «Пол» был использован запрос </w:t>
      </w:r>
      <w:r w:rsidRPr="00DC713E">
        <w:t xml:space="preserve">ALTER TABLE </w:t>
      </w:r>
      <w:proofErr w:type="spellStart"/>
      <w:r w:rsidRPr="00DC713E">
        <w:t>Students</w:t>
      </w:r>
      <w:proofErr w:type="spellEnd"/>
      <w:r w:rsidRPr="00DC713E">
        <w:t xml:space="preserve"> ADD </w:t>
      </w:r>
      <w:proofErr w:type="spellStart"/>
      <w:r w:rsidRPr="00DC713E">
        <w:t>Gender</w:t>
      </w:r>
      <w:proofErr w:type="spellEnd"/>
      <w:r w:rsidRPr="00DC713E">
        <w:t xml:space="preserve"> </w:t>
      </w:r>
      <w:proofErr w:type="spellStart"/>
      <w:proofErr w:type="gramStart"/>
      <w:r w:rsidRPr="00DC713E">
        <w:t>varchar</w:t>
      </w:r>
      <w:proofErr w:type="spellEnd"/>
      <w:r w:rsidRPr="00DC713E">
        <w:t>(</w:t>
      </w:r>
      <w:proofErr w:type="gramEnd"/>
      <w:r w:rsidRPr="00DC713E">
        <w:t>20);</w:t>
      </w:r>
      <w:r>
        <w:t>.</w:t>
      </w:r>
    </w:p>
    <w:p w14:paraId="39AED9F9" w14:textId="3172409E" w:rsidR="00DC713E" w:rsidRDefault="00DC713E" w:rsidP="00543773">
      <w:pPr>
        <w:pStyle w:val="a3"/>
      </w:pPr>
      <w:r>
        <w:t>Для удаления из второй таблицы столбца «</w:t>
      </w:r>
      <w:r>
        <w:rPr>
          <w:lang w:val="en-US"/>
        </w:rPr>
        <w:t>Year</w:t>
      </w:r>
      <w:r>
        <w:t xml:space="preserve">» был использован запрос </w:t>
      </w:r>
      <w:r w:rsidRPr="00DC713E">
        <w:t xml:space="preserve">ALTER TABLE </w:t>
      </w:r>
      <w:proofErr w:type="spellStart"/>
      <w:r w:rsidRPr="00DC713E">
        <w:t>Groups</w:t>
      </w:r>
      <w:proofErr w:type="spellEnd"/>
      <w:r w:rsidRPr="00DC713E">
        <w:t xml:space="preserve"> DROP </w:t>
      </w:r>
      <w:proofErr w:type="spellStart"/>
      <w:proofErr w:type="gramStart"/>
      <w:r w:rsidRPr="00DC713E">
        <w:t>Year</w:t>
      </w:r>
      <w:proofErr w:type="spellEnd"/>
      <w:r w:rsidRPr="00DC713E">
        <w:t>;</w:t>
      </w:r>
      <w:r>
        <w:t>.</w:t>
      </w:r>
      <w:proofErr w:type="gramEnd"/>
    </w:p>
    <w:p w14:paraId="38802FFB" w14:textId="392FA39F" w:rsidR="00DC713E" w:rsidRDefault="00DC713E" w:rsidP="00543773">
      <w:pPr>
        <w:pStyle w:val="a3"/>
        <w:numPr>
          <w:ilvl w:val="0"/>
          <w:numId w:val="1"/>
        </w:numPr>
        <w:ind w:left="0" w:firstLine="709"/>
      </w:pPr>
      <w:r>
        <w:t xml:space="preserve">Для просмотра структуры таблицы использован запрос </w:t>
      </w:r>
      <w:r>
        <w:rPr>
          <w:lang w:val="en-US"/>
        </w:rPr>
        <w:t>SHOW</w:t>
      </w:r>
      <w:r w:rsidRPr="00DC713E">
        <w:t xml:space="preserve"> </w:t>
      </w:r>
      <w:r>
        <w:rPr>
          <w:lang w:val="en-US"/>
        </w:rPr>
        <w:t>CREATE</w:t>
      </w:r>
      <w:r w:rsidRPr="00DC713E">
        <w:t xml:space="preserve"> </w:t>
      </w:r>
      <w:proofErr w:type="gramStart"/>
      <w:r>
        <w:rPr>
          <w:lang w:val="en-US"/>
        </w:rPr>
        <w:t>TABLE</w:t>
      </w:r>
      <w:r w:rsidRPr="00DC713E">
        <w:t>;.</w:t>
      </w:r>
      <w:proofErr w:type="gramEnd"/>
      <w:r w:rsidRPr="00DC713E">
        <w:t xml:space="preserve"> </w:t>
      </w:r>
      <w:r>
        <w:t xml:space="preserve">Измененные структуры таблиц </w:t>
      </w:r>
      <w:r>
        <w:rPr>
          <w:lang w:val="en-US"/>
        </w:rPr>
        <w:t>Students</w:t>
      </w:r>
      <w:r w:rsidRPr="00DC713E">
        <w:t xml:space="preserve"> </w:t>
      </w:r>
      <w:r>
        <w:t xml:space="preserve">и </w:t>
      </w:r>
      <w:r>
        <w:rPr>
          <w:lang w:val="en-US"/>
        </w:rPr>
        <w:t>Groups</w:t>
      </w:r>
      <w:r>
        <w:t xml:space="preserve"> показаны на рисунке 3.</w:t>
      </w:r>
    </w:p>
    <w:p w14:paraId="17E5997E" w14:textId="77777777" w:rsidR="00AC6F64" w:rsidRDefault="00AC6F64" w:rsidP="00AC6F64">
      <w:pPr>
        <w:pStyle w:val="a3"/>
        <w:numPr>
          <w:ilvl w:val="0"/>
          <w:numId w:val="1"/>
        </w:numPr>
        <w:ind w:left="0" w:firstLine="709"/>
        <w:rPr>
          <w:lang w:val="en-US"/>
        </w:rPr>
      </w:pPr>
      <w:r>
        <w:t>Для</w:t>
      </w:r>
      <w:r w:rsidRPr="00543773">
        <w:rPr>
          <w:lang w:val="en-US"/>
        </w:rPr>
        <w:t xml:space="preserve"> </w:t>
      </w:r>
      <w:r>
        <w:t>создания</w:t>
      </w:r>
      <w:r w:rsidRPr="00543773">
        <w:rPr>
          <w:lang w:val="en-US"/>
        </w:rPr>
        <w:t xml:space="preserve"> </w:t>
      </w:r>
      <w:r>
        <w:t>таблицы</w:t>
      </w:r>
      <w:r w:rsidRPr="00543773">
        <w:rPr>
          <w:lang w:val="en-US"/>
        </w:rPr>
        <w:t xml:space="preserve"> «</w:t>
      </w:r>
      <w:r>
        <w:t>Нарушения</w:t>
      </w:r>
      <w:r w:rsidRPr="00543773">
        <w:rPr>
          <w:lang w:val="en-US"/>
        </w:rPr>
        <w:t xml:space="preserve">» </w:t>
      </w:r>
      <w:r>
        <w:t>использован</w:t>
      </w:r>
      <w:r w:rsidRPr="00543773">
        <w:rPr>
          <w:lang w:val="en-US"/>
        </w:rPr>
        <w:t xml:space="preserve"> </w:t>
      </w:r>
      <w:r>
        <w:t>запрос</w:t>
      </w:r>
      <w:r w:rsidRPr="00543773">
        <w:rPr>
          <w:lang w:val="en-US"/>
        </w:rPr>
        <w:t xml:space="preserve"> CREATE TABLE </w:t>
      </w:r>
      <w:proofErr w:type="gramStart"/>
      <w:r w:rsidRPr="00543773">
        <w:rPr>
          <w:lang w:val="en-US"/>
        </w:rPr>
        <w:t>Fouls(</w:t>
      </w:r>
      <w:proofErr w:type="gramEnd"/>
      <w:r w:rsidRPr="00543773">
        <w:rPr>
          <w:lang w:val="en-US"/>
        </w:rPr>
        <w:t xml:space="preserve">FIO varchar(30) NOT NULL, Birthday date NOT NULL, Address varchar(255) NOT </w:t>
      </w:r>
      <w:proofErr w:type="spellStart"/>
      <w:r w:rsidRPr="00543773">
        <w:rPr>
          <w:lang w:val="en-US"/>
        </w:rPr>
        <w:t>NUll</w:t>
      </w:r>
      <w:proofErr w:type="spellEnd"/>
      <w:r w:rsidRPr="00543773">
        <w:rPr>
          <w:lang w:val="en-US"/>
        </w:rPr>
        <w:t xml:space="preserve">, </w:t>
      </w:r>
      <w:proofErr w:type="spellStart"/>
      <w:r w:rsidRPr="00543773">
        <w:rPr>
          <w:lang w:val="en-US"/>
        </w:rPr>
        <w:t>NumCar</w:t>
      </w:r>
      <w:proofErr w:type="spellEnd"/>
      <w:r w:rsidRPr="00543773">
        <w:rPr>
          <w:lang w:val="en-US"/>
        </w:rPr>
        <w:t xml:space="preserve"> varchar(10) NOT NULL, </w:t>
      </w:r>
      <w:proofErr w:type="spellStart"/>
      <w:r w:rsidRPr="00543773">
        <w:rPr>
          <w:lang w:val="en-US"/>
        </w:rPr>
        <w:t>InspectorFIO</w:t>
      </w:r>
      <w:proofErr w:type="spellEnd"/>
      <w:r w:rsidRPr="00543773">
        <w:rPr>
          <w:lang w:val="en-US"/>
        </w:rPr>
        <w:t xml:space="preserve"> varchar(30) NOT NULL, Station int NOT NULL, </w:t>
      </w:r>
      <w:proofErr w:type="spellStart"/>
      <w:r w:rsidRPr="00543773">
        <w:rPr>
          <w:lang w:val="en-US"/>
        </w:rPr>
        <w:t>FoulDate</w:t>
      </w:r>
      <w:proofErr w:type="spellEnd"/>
      <w:r w:rsidRPr="00543773">
        <w:rPr>
          <w:lang w:val="en-US"/>
        </w:rPr>
        <w:t xml:space="preserve"> date NOT NULL);.</w:t>
      </w:r>
    </w:p>
    <w:p w14:paraId="5E3E25C1" w14:textId="77777777" w:rsidR="00AC6F64" w:rsidRDefault="00AC6F64" w:rsidP="00AC6F64">
      <w:pPr>
        <w:pStyle w:val="a3"/>
        <w:rPr>
          <w:lang w:val="en-US"/>
        </w:rPr>
      </w:pPr>
      <w:r>
        <w:t>Для</w:t>
      </w:r>
      <w:r w:rsidRPr="00543773">
        <w:rPr>
          <w:lang w:val="en-US"/>
        </w:rPr>
        <w:t xml:space="preserve"> </w:t>
      </w:r>
      <w:r>
        <w:t>добавления</w:t>
      </w:r>
      <w:r w:rsidRPr="00543773">
        <w:rPr>
          <w:lang w:val="en-US"/>
        </w:rPr>
        <w:t xml:space="preserve"> </w:t>
      </w:r>
      <w:r>
        <w:t>строки</w:t>
      </w:r>
      <w:r w:rsidRPr="00543773">
        <w:rPr>
          <w:lang w:val="en-US"/>
        </w:rPr>
        <w:t xml:space="preserve"> </w:t>
      </w:r>
      <w:r>
        <w:t>был</w:t>
      </w:r>
      <w:r w:rsidRPr="00543773">
        <w:rPr>
          <w:lang w:val="en-US"/>
        </w:rPr>
        <w:t xml:space="preserve"> </w:t>
      </w:r>
      <w:r>
        <w:t>использован</w:t>
      </w:r>
      <w:r w:rsidRPr="00543773">
        <w:rPr>
          <w:lang w:val="en-US"/>
        </w:rPr>
        <w:t xml:space="preserve"> </w:t>
      </w:r>
      <w:r>
        <w:t>запрос</w:t>
      </w:r>
      <w:r w:rsidRPr="00543773">
        <w:rPr>
          <w:lang w:val="en-US"/>
        </w:rPr>
        <w:t xml:space="preserve"> INSERT INTO </w:t>
      </w:r>
      <w:proofErr w:type="gramStart"/>
      <w:r w:rsidRPr="00543773">
        <w:rPr>
          <w:lang w:val="en-US"/>
        </w:rPr>
        <w:t>Fouls(</w:t>
      </w:r>
      <w:proofErr w:type="gramEnd"/>
      <w:r w:rsidRPr="00543773">
        <w:rPr>
          <w:lang w:val="en-US"/>
        </w:rPr>
        <w:t xml:space="preserve">FIO, Birthday, Address, </w:t>
      </w:r>
      <w:proofErr w:type="spellStart"/>
      <w:r w:rsidRPr="00543773">
        <w:rPr>
          <w:lang w:val="en-US"/>
        </w:rPr>
        <w:t>NumCar</w:t>
      </w:r>
      <w:proofErr w:type="spellEnd"/>
      <w:r w:rsidRPr="00543773">
        <w:rPr>
          <w:lang w:val="en-US"/>
        </w:rPr>
        <w:t xml:space="preserve">, </w:t>
      </w:r>
      <w:proofErr w:type="spellStart"/>
      <w:r w:rsidRPr="00543773">
        <w:rPr>
          <w:lang w:val="en-US"/>
        </w:rPr>
        <w:t>InspectorFIO</w:t>
      </w:r>
      <w:proofErr w:type="spellEnd"/>
      <w:r w:rsidRPr="00543773">
        <w:rPr>
          <w:lang w:val="en-US"/>
        </w:rPr>
        <w:t xml:space="preserve">, Station, </w:t>
      </w:r>
      <w:proofErr w:type="spellStart"/>
      <w:r w:rsidRPr="00543773">
        <w:rPr>
          <w:lang w:val="en-US"/>
        </w:rPr>
        <w:t>FoulDate</w:t>
      </w:r>
      <w:proofErr w:type="spellEnd"/>
      <w:r w:rsidRPr="00543773">
        <w:rPr>
          <w:lang w:val="en-US"/>
        </w:rPr>
        <w:t>) VALUES ('</w:t>
      </w:r>
      <w:r>
        <w:t>Иванов</w:t>
      </w:r>
      <w:r w:rsidRPr="00543773">
        <w:rPr>
          <w:lang w:val="en-US"/>
        </w:rPr>
        <w:t xml:space="preserve"> </w:t>
      </w:r>
      <w:r>
        <w:t>О</w:t>
      </w:r>
      <w:r w:rsidRPr="00543773">
        <w:rPr>
          <w:lang w:val="en-US"/>
        </w:rPr>
        <w:t>.</w:t>
      </w:r>
      <w:r>
        <w:t>И</w:t>
      </w:r>
      <w:r w:rsidRPr="00543773">
        <w:rPr>
          <w:lang w:val="en-US"/>
        </w:rPr>
        <w:t>.', 19850420, '</w:t>
      </w:r>
      <w:r>
        <w:t>Гагарина</w:t>
      </w:r>
      <w:r w:rsidRPr="00543773">
        <w:rPr>
          <w:lang w:val="en-US"/>
        </w:rPr>
        <w:t xml:space="preserve"> 32-7', '</w:t>
      </w:r>
      <w:r>
        <w:t>А</w:t>
      </w:r>
      <w:r w:rsidRPr="00543773">
        <w:rPr>
          <w:lang w:val="en-US"/>
        </w:rPr>
        <w:t>678</w:t>
      </w:r>
      <w:r>
        <w:t>КЕ</w:t>
      </w:r>
      <w:r w:rsidRPr="00543773">
        <w:rPr>
          <w:lang w:val="en-US"/>
        </w:rPr>
        <w:t>', '</w:t>
      </w:r>
      <w:r>
        <w:t>Петров</w:t>
      </w:r>
      <w:r w:rsidRPr="00543773">
        <w:rPr>
          <w:lang w:val="en-US"/>
        </w:rPr>
        <w:t xml:space="preserve"> </w:t>
      </w:r>
      <w:r>
        <w:t>О</w:t>
      </w:r>
      <w:r w:rsidRPr="00543773">
        <w:rPr>
          <w:lang w:val="en-US"/>
        </w:rPr>
        <w:t>.</w:t>
      </w:r>
      <w:r>
        <w:t>И</w:t>
      </w:r>
      <w:r w:rsidRPr="00543773">
        <w:rPr>
          <w:lang w:val="en-US"/>
        </w:rPr>
        <w:t>.', 1, 20170411);</w:t>
      </w:r>
      <w:r>
        <w:rPr>
          <w:lang w:val="en-US"/>
        </w:rPr>
        <w:t>.</w:t>
      </w:r>
    </w:p>
    <w:p w14:paraId="113B32AF" w14:textId="77777777" w:rsidR="00AC6F64" w:rsidRPr="00543773" w:rsidRDefault="00AC6F64" w:rsidP="00AC6F64">
      <w:pPr>
        <w:pStyle w:val="a3"/>
      </w:pPr>
      <w:r>
        <w:t xml:space="preserve">Для вывода таблицы был использован запрос </w:t>
      </w:r>
      <w:r>
        <w:rPr>
          <w:lang w:val="en-US"/>
        </w:rPr>
        <w:t>SELECT</w:t>
      </w:r>
      <w:r w:rsidRPr="00543773">
        <w:t xml:space="preserve"> * </w:t>
      </w:r>
      <w:r>
        <w:rPr>
          <w:lang w:val="en-US"/>
        </w:rPr>
        <w:t>FROM</w:t>
      </w:r>
      <w:r w:rsidRPr="00543773">
        <w:t xml:space="preserve"> </w:t>
      </w:r>
      <w:proofErr w:type="gramStart"/>
      <w:r>
        <w:rPr>
          <w:lang w:val="en-US"/>
        </w:rPr>
        <w:t>Fouls</w:t>
      </w:r>
      <w:r w:rsidRPr="00543773">
        <w:t>;.</w:t>
      </w:r>
      <w:proofErr w:type="gramEnd"/>
    </w:p>
    <w:p w14:paraId="271427B0" w14:textId="77777777" w:rsidR="00AC6F64" w:rsidRDefault="00AC6F64" w:rsidP="00AC6F64">
      <w:pPr>
        <w:pStyle w:val="a3"/>
      </w:pPr>
      <w:r>
        <w:t>Запросы и результат работы показаны на рисунке 4.</w:t>
      </w:r>
    </w:p>
    <w:p w14:paraId="4CA9D337" w14:textId="4BECA235" w:rsidR="00DC713E" w:rsidRDefault="00AC6F64" w:rsidP="00AC6F64">
      <w:pPr>
        <w:pStyle w:val="a3"/>
        <w:ind w:left="709" w:firstLine="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42A9312" wp14:editId="25B7861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58945" cy="3648075"/>
            <wp:effectExtent l="0" t="0" r="825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2" b="7105"/>
                    <a:stretch/>
                  </pic:blipFill>
                  <pic:spPr bwMode="auto">
                    <a:xfrm>
                      <a:off x="0" y="0"/>
                      <a:ext cx="4258945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13E">
        <w:t>Рисунок 3 – Скриншот запроса для просмотра структуры таблицы</w:t>
      </w:r>
    </w:p>
    <w:p w14:paraId="58082B65" w14:textId="3424019F" w:rsidR="00543773" w:rsidRPr="00543773" w:rsidRDefault="00543773" w:rsidP="00543773">
      <w:pPr>
        <w:pStyle w:val="a3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72FD31" wp14:editId="3DF5EF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73113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4 – Скриншот запросов для создания и вывода таблицы</w:t>
      </w:r>
    </w:p>
    <w:p w14:paraId="3280AC3F" w14:textId="3AD63135" w:rsidR="001E2EB5" w:rsidRDefault="001E2EB5" w:rsidP="00543773">
      <w:pPr>
        <w:pStyle w:val="a5"/>
        <w:ind w:firstLine="709"/>
      </w:pPr>
      <w:r>
        <w:t>Вывод</w:t>
      </w:r>
    </w:p>
    <w:p w14:paraId="22DEA677" w14:textId="3AD24AF8" w:rsidR="00716F2F" w:rsidRPr="00A42BBB" w:rsidRDefault="00716F2F" w:rsidP="00716F2F">
      <w:pPr>
        <w:pStyle w:val="a3"/>
      </w:pPr>
      <w:r>
        <w:t>В данной лабораторной работе были п</w:t>
      </w:r>
      <w:r w:rsidRPr="00A42BBB">
        <w:t>олучен</w:t>
      </w:r>
      <w:r>
        <w:t>ы</w:t>
      </w:r>
      <w:r w:rsidRPr="00A42BBB">
        <w:t xml:space="preserve"> навык</w:t>
      </w:r>
      <w:r>
        <w:t>и</w:t>
      </w:r>
      <w:r w:rsidRPr="00A42BBB">
        <w:t xml:space="preserve"> работы в СУБД </w:t>
      </w:r>
      <w:proofErr w:type="spellStart"/>
      <w:r w:rsidRPr="00A42BBB">
        <w:t>MySQL</w:t>
      </w:r>
      <w:proofErr w:type="spellEnd"/>
      <w:r w:rsidRPr="00A42BBB">
        <w:t xml:space="preserve">, </w:t>
      </w:r>
      <w:r w:rsidR="003013E2">
        <w:t xml:space="preserve">было произведено </w:t>
      </w:r>
      <w:r w:rsidRPr="00A42BBB">
        <w:t xml:space="preserve">знакомство с утилитами СУБД </w:t>
      </w:r>
      <w:proofErr w:type="spellStart"/>
      <w:r w:rsidRPr="00A42BBB">
        <w:t>MySQL</w:t>
      </w:r>
      <w:proofErr w:type="spellEnd"/>
      <w:r w:rsidRPr="00A42BBB">
        <w:t xml:space="preserve"> </w:t>
      </w:r>
      <w:r w:rsidR="003013E2">
        <w:t xml:space="preserve">и </w:t>
      </w:r>
      <w:r w:rsidRPr="00A42BBB">
        <w:t>освое</w:t>
      </w:r>
      <w:r w:rsidR="003013E2">
        <w:t>ны</w:t>
      </w:r>
      <w:r w:rsidRPr="00A42BBB">
        <w:t xml:space="preserve"> инструмент</w:t>
      </w:r>
      <w:r w:rsidR="003013E2">
        <w:t>ы</w:t>
      </w:r>
      <w:r w:rsidRPr="00A42BBB">
        <w:t xml:space="preserve"> и команд</w:t>
      </w:r>
      <w:r w:rsidR="003013E2">
        <w:t>ы</w:t>
      </w:r>
      <w:r w:rsidRPr="00A42BBB">
        <w:t xml:space="preserve"> создания БД</w:t>
      </w:r>
      <w:r>
        <w:t>.</w:t>
      </w:r>
    </w:p>
    <w:sectPr w:rsidR="00716F2F" w:rsidRPr="00A42BBB" w:rsidSect="009D679F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637FA" w14:textId="77777777" w:rsidR="006F617F" w:rsidRDefault="006F617F" w:rsidP="009D679F">
      <w:pPr>
        <w:spacing w:line="240" w:lineRule="auto"/>
      </w:pPr>
      <w:r>
        <w:separator/>
      </w:r>
    </w:p>
  </w:endnote>
  <w:endnote w:type="continuationSeparator" w:id="0">
    <w:p w14:paraId="7503F531" w14:textId="77777777" w:rsidR="006F617F" w:rsidRDefault="006F617F" w:rsidP="009D6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A0F2A" w14:textId="77777777" w:rsidR="006F617F" w:rsidRDefault="006F617F" w:rsidP="009D679F">
      <w:pPr>
        <w:spacing w:line="240" w:lineRule="auto"/>
      </w:pPr>
      <w:r>
        <w:separator/>
      </w:r>
    </w:p>
  </w:footnote>
  <w:footnote w:type="continuationSeparator" w:id="0">
    <w:p w14:paraId="62C909FD" w14:textId="77777777" w:rsidR="006F617F" w:rsidRDefault="006F617F" w:rsidP="009D6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5230094"/>
      <w:docPartObj>
        <w:docPartGallery w:val="Page Numbers (Top of Page)"/>
        <w:docPartUnique/>
      </w:docPartObj>
    </w:sdtPr>
    <w:sdtEndPr/>
    <w:sdtContent>
      <w:p w14:paraId="70E4A6DB" w14:textId="77777777" w:rsidR="009D679F" w:rsidRDefault="009D679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E21400" w14:textId="77777777" w:rsidR="009D679F" w:rsidRDefault="009D679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E71E4"/>
    <w:multiLevelType w:val="hybridMultilevel"/>
    <w:tmpl w:val="5A06F600"/>
    <w:lvl w:ilvl="0" w:tplc="2B20B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DD"/>
    <w:rsid w:val="00017CD7"/>
    <w:rsid w:val="00082379"/>
    <w:rsid w:val="00127692"/>
    <w:rsid w:val="001E2EB5"/>
    <w:rsid w:val="00276772"/>
    <w:rsid w:val="003013E2"/>
    <w:rsid w:val="00351851"/>
    <w:rsid w:val="004B3D86"/>
    <w:rsid w:val="004E531C"/>
    <w:rsid w:val="00525C8D"/>
    <w:rsid w:val="00543773"/>
    <w:rsid w:val="006358F9"/>
    <w:rsid w:val="0064406A"/>
    <w:rsid w:val="006B18A0"/>
    <w:rsid w:val="006F617F"/>
    <w:rsid w:val="00716F2F"/>
    <w:rsid w:val="0081741F"/>
    <w:rsid w:val="00890AFA"/>
    <w:rsid w:val="009D679F"/>
    <w:rsid w:val="00A156E0"/>
    <w:rsid w:val="00A169DD"/>
    <w:rsid w:val="00A42BBB"/>
    <w:rsid w:val="00AC6F64"/>
    <w:rsid w:val="00B36B84"/>
    <w:rsid w:val="00C433F9"/>
    <w:rsid w:val="00C5380E"/>
    <w:rsid w:val="00DC713E"/>
    <w:rsid w:val="00DE21AD"/>
    <w:rsid w:val="00E62EF2"/>
    <w:rsid w:val="00ED7264"/>
    <w:rsid w:val="00F4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7163"/>
  <w15:chartTrackingRefBased/>
  <w15:docId w15:val="{E3B60033-0E2F-40A1-A7A0-B46DF7D1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 ТУСУР"/>
    <w:qFormat/>
    <w:rsid w:val="001E2EB5"/>
    <w:pPr>
      <w:spacing w:after="0" w:line="360" w:lineRule="auto"/>
      <w:ind w:firstLine="709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_текст_ТУСУР"/>
    <w:link w:val="a4"/>
    <w:qFormat/>
    <w:rsid w:val="00525C8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_текст_ТУСУР Знак"/>
    <w:basedOn w:val="a0"/>
    <w:link w:val="a3"/>
    <w:rsid w:val="00525C8D"/>
    <w:rPr>
      <w:rFonts w:ascii="Times New Roman" w:hAnsi="Times New Roman"/>
      <w:sz w:val="28"/>
    </w:rPr>
  </w:style>
  <w:style w:type="paragraph" w:customStyle="1" w:styleId="a5">
    <w:name w:val="Заголовки_ТУСУР"/>
    <w:next w:val="a3"/>
    <w:link w:val="a6"/>
    <w:qFormat/>
    <w:rsid w:val="00F44FF6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a6">
    <w:name w:val="Заголовки_ТУСУР Знак"/>
    <w:basedOn w:val="a0"/>
    <w:link w:val="a5"/>
    <w:rsid w:val="00F44FF6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E2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D67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679F"/>
    <w:rPr>
      <w:sz w:val="28"/>
    </w:rPr>
  </w:style>
  <w:style w:type="paragraph" w:styleId="aa">
    <w:name w:val="footer"/>
    <w:basedOn w:val="a"/>
    <w:link w:val="ab"/>
    <w:uiPriority w:val="99"/>
    <w:unhideWhenUsed/>
    <w:rsid w:val="009D679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679F"/>
    <w:rPr>
      <w:sz w:val="28"/>
    </w:rPr>
  </w:style>
  <w:style w:type="table" w:styleId="ac">
    <w:name w:val="Table Grid"/>
    <w:basedOn w:val="a1"/>
    <w:uiPriority w:val="39"/>
    <w:rsid w:val="00543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on\Desktop\study\Public\&#1096;&#1072;&#1073;&#1083;&#1086;&#1085;__&#1086;&#1090;&#1095;&#1077;&#1090;_&#1058;&#1059;&#1057;&#1059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шаблон__отчет_ТУСУР.dotx</Template>
  <TotalTime>41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7</cp:revision>
  <cp:lastPrinted>2021-03-05T03:20:00Z</cp:lastPrinted>
  <dcterms:created xsi:type="dcterms:W3CDTF">2021-03-05T02:39:00Z</dcterms:created>
  <dcterms:modified xsi:type="dcterms:W3CDTF">2021-03-05T03:20:00Z</dcterms:modified>
</cp:coreProperties>
</file>